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5AC9C6" w14:textId="2C8C9C39" w:rsidR="003C556A" w:rsidRPr="00A9633A" w:rsidRDefault="003C556A" w:rsidP="00A9633A">
      <w:pPr>
        <w:pStyle w:val="Tytu"/>
        <w:rPr>
          <w:b/>
          <w:bCs/>
        </w:rPr>
      </w:pPr>
      <w:r w:rsidRPr="00A9633A">
        <w:rPr>
          <w:b/>
          <w:bCs/>
        </w:rPr>
        <w:t>PRO Szkolenie Techniczne 4 - Dokumentacja</w:t>
      </w:r>
    </w:p>
    <w:p w14:paraId="792A9670" w14:textId="2D0ABF48" w:rsidR="009C28C1" w:rsidRDefault="003C556A" w:rsidP="009C28C1">
      <w:pPr>
        <w:pStyle w:val="Podtytu"/>
      </w:pPr>
      <w:r>
        <w:t>22.06.2025</w:t>
      </w:r>
    </w:p>
    <w:sdt>
      <w:sdtPr>
        <w:rPr>
          <w:rFonts w:asciiTheme="minorHAnsi" w:eastAsiaTheme="minorHAnsi" w:hAnsiTheme="minorHAnsi" w:cstheme="minorBidi"/>
          <w:color w:val="auto"/>
          <w:sz w:val="22"/>
          <w:szCs w:val="22"/>
          <w:lang w:eastAsia="en-US"/>
        </w:rPr>
        <w:id w:val="411739379"/>
        <w:docPartObj>
          <w:docPartGallery w:val="Table of Contents"/>
          <w:docPartUnique/>
        </w:docPartObj>
      </w:sdtPr>
      <w:sdtEndPr>
        <w:rPr>
          <w:b/>
          <w:bCs/>
        </w:rPr>
      </w:sdtEndPr>
      <w:sdtContent>
        <w:p w14:paraId="128F85D5" w14:textId="01F9F2C7" w:rsidR="00A9633A" w:rsidRPr="00A9633A" w:rsidRDefault="00A9633A">
          <w:pPr>
            <w:pStyle w:val="Nagwekspisutreci"/>
            <w:rPr>
              <w:b/>
              <w:bCs/>
            </w:rPr>
          </w:pPr>
          <w:r w:rsidRPr="00A9633A">
            <w:rPr>
              <w:b/>
              <w:bCs/>
            </w:rPr>
            <w:t>Spis treści</w:t>
          </w:r>
        </w:p>
        <w:p w14:paraId="191C7476" w14:textId="161217A8" w:rsidR="00BA3D41" w:rsidRDefault="00A9633A">
          <w:pPr>
            <w:pStyle w:val="Spistreci2"/>
            <w:tabs>
              <w:tab w:val="right" w:leader="dot" w:pos="11328"/>
            </w:tabs>
            <w:rPr>
              <w:rFonts w:eastAsiaTheme="minorEastAsia"/>
              <w:noProof/>
              <w:kern w:val="2"/>
              <w:sz w:val="24"/>
              <w:szCs w:val="24"/>
              <w:lang w:eastAsia="pl-PL"/>
              <w14:ligatures w14:val="standardContextual"/>
            </w:rPr>
          </w:pPr>
          <w:r>
            <w:fldChar w:fldCharType="begin"/>
          </w:r>
          <w:r>
            <w:instrText xml:space="preserve"> TOC \o "1-3" \h \z \u </w:instrText>
          </w:r>
          <w:r>
            <w:fldChar w:fldCharType="separate"/>
          </w:r>
          <w:hyperlink w:anchor="_Toc201695786" w:history="1">
            <w:r w:rsidR="00BA3D41" w:rsidRPr="00373D4D">
              <w:rPr>
                <w:rStyle w:val="Hipercze"/>
                <w:b/>
                <w:bCs/>
                <w:noProof/>
              </w:rPr>
              <w:t>Wstęp</w:t>
            </w:r>
            <w:r w:rsidR="00BA3D41">
              <w:rPr>
                <w:noProof/>
                <w:webHidden/>
              </w:rPr>
              <w:tab/>
            </w:r>
            <w:r w:rsidR="00BA3D41">
              <w:rPr>
                <w:noProof/>
                <w:webHidden/>
              </w:rPr>
              <w:fldChar w:fldCharType="begin"/>
            </w:r>
            <w:r w:rsidR="00BA3D41">
              <w:rPr>
                <w:noProof/>
                <w:webHidden/>
              </w:rPr>
              <w:instrText xml:space="preserve"> PAGEREF _Toc201695786 \h </w:instrText>
            </w:r>
            <w:r w:rsidR="00BA3D41">
              <w:rPr>
                <w:noProof/>
                <w:webHidden/>
              </w:rPr>
            </w:r>
            <w:r w:rsidR="00BA3D41">
              <w:rPr>
                <w:noProof/>
                <w:webHidden/>
              </w:rPr>
              <w:fldChar w:fldCharType="separate"/>
            </w:r>
            <w:r w:rsidR="00BA3D41">
              <w:rPr>
                <w:noProof/>
                <w:webHidden/>
              </w:rPr>
              <w:t>1</w:t>
            </w:r>
            <w:r w:rsidR="00BA3D41">
              <w:rPr>
                <w:noProof/>
                <w:webHidden/>
              </w:rPr>
              <w:fldChar w:fldCharType="end"/>
            </w:r>
          </w:hyperlink>
        </w:p>
        <w:p w14:paraId="73AC81F5" w14:textId="6F7FB9D4" w:rsidR="00BA3D41" w:rsidRDefault="00BA3D41">
          <w:pPr>
            <w:pStyle w:val="Spistreci2"/>
            <w:tabs>
              <w:tab w:val="right" w:leader="dot" w:pos="11328"/>
            </w:tabs>
            <w:rPr>
              <w:rFonts w:eastAsiaTheme="minorEastAsia"/>
              <w:noProof/>
              <w:kern w:val="2"/>
              <w:sz w:val="24"/>
              <w:szCs w:val="24"/>
              <w:lang w:eastAsia="pl-PL"/>
              <w14:ligatures w14:val="standardContextual"/>
            </w:rPr>
          </w:pPr>
          <w:hyperlink w:anchor="_Toc201695787" w:history="1">
            <w:r w:rsidRPr="00373D4D">
              <w:rPr>
                <w:rStyle w:val="Hipercze"/>
                <w:b/>
                <w:bCs/>
                <w:noProof/>
              </w:rPr>
              <w:t>Zrzuty Ekranu</w:t>
            </w:r>
            <w:r>
              <w:rPr>
                <w:noProof/>
                <w:webHidden/>
              </w:rPr>
              <w:tab/>
            </w:r>
            <w:r>
              <w:rPr>
                <w:noProof/>
                <w:webHidden/>
              </w:rPr>
              <w:fldChar w:fldCharType="begin"/>
            </w:r>
            <w:r>
              <w:rPr>
                <w:noProof/>
                <w:webHidden/>
              </w:rPr>
              <w:instrText xml:space="preserve"> PAGEREF _Toc201695787 \h </w:instrText>
            </w:r>
            <w:r>
              <w:rPr>
                <w:noProof/>
                <w:webHidden/>
              </w:rPr>
            </w:r>
            <w:r>
              <w:rPr>
                <w:noProof/>
                <w:webHidden/>
              </w:rPr>
              <w:fldChar w:fldCharType="separate"/>
            </w:r>
            <w:r>
              <w:rPr>
                <w:noProof/>
                <w:webHidden/>
              </w:rPr>
              <w:t>1</w:t>
            </w:r>
            <w:r>
              <w:rPr>
                <w:noProof/>
                <w:webHidden/>
              </w:rPr>
              <w:fldChar w:fldCharType="end"/>
            </w:r>
          </w:hyperlink>
        </w:p>
        <w:p w14:paraId="3C028735" w14:textId="7940F875" w:rsidR="00BA3D41" w:rsidRDefault="00BA3D41">
          <w:pPr>
            <w:pStyle w:val="Spistreci2"/>
            <w:tabs>
              <w:tab w:val="right" w:leader="dot" w:pos="11328"/>
            </w:tabs>
            <w:rPr>
              <w:rFonts w:eastAsiaTheme="minorEastAsia"/>
              <w:noProof/>
              <w:kern w:val="2"/>
              <w:sz w:val="24"/>
              <w:szCs w:val="24"/>
              <w:lang w:eastAsia="pl-PL"/>
              <w14:ligatures w14:val="standardContextual"/>
            </w:rPr>
          </w:pPr>
          <w:hyperlink w:anchor="_Toc201695788" w:history="1">
            <w:r w:rsidRPr="00373D4D">
              <w:rPr>
                <w:rStyle w:val="Hipercze"/>
                <w:b/>
                <w:bCs/>
                <w:noProof/>
              </w:rPr>
              <w:t>Klasy</w:t>
            </w:r>
            <w:r>
              <w:rPr>
                <w:noProof/>
                <w:webHidden/>
              </w:rPr>
              <w:tab/>
            </w:r>
            <w:r>
              <w:rPr>
                <w:noProof/>
                <w:webHidden/>
              </w:rPr>
              <w:fldChar w:fldCharType="begin"/>
            </w:r>
            <w:r>
              <w:rPr>
                <w:noProof/>
                <w:webHidden/>
              </w:rPr>
              <w:instrText xml:space="preserve"> PAGEREF _Toc201695788 \h </w:instrText>
            </w:r>
            <w:r>
              <w:rPr>
                <w:noProof/>
                <w:webHidden/>
              </w:rPr>
            </w:r>
            <w:r>
              <w:rPr>
                <w:noProof/>
                <w:webHidden/>
              </w:rPr>
              <w:fldChar w:fldCharType="separate"/>
            </w:r>
            <w:r>
              <w:rPr>
                <w:noProof/>
                <w:webHidden/>
              </w:rPr>
              <w:t>5</w:t>
            </w:r>
            <w:r>
              <w:rPr>
                <w:noProof/>
                <w:webHidden/>
              </w:rPr>
              <w:fldChar w:fldCharType="end"/>
            </w:r>
          </w:hyperlink>
        </w:p>
        <w:p w14:paraId="4809CD67" w14:textId="2CC71CC0" w:rsidR="00BA3D41" w:rsidRDefault="00BA3D41">
          <w:pPr>
            <w:pStyle w:val="Spistreci3"/>
            <w:tabs>
              <w:tab w:val="right" w:leader="dot" w:pos="11328"/>
            </w:tabs>
            <w:rPr>
              <w:rFonts w:eastAsiaTheme="minorEastAsia"/>
              <w:noProof/>
              <w:kern w:val="2"/>
              <w:sz w:val="24"/>
              <w:szCs w:val="24"/>
              <w:lang w:eastAsia="pl-PL"/>
              <w14:ligatures w14:val="standardContextual"/>
            </w:rPr>
          </w:pPr>
          <w:hyperlink w:anchor="_Toc201695789" w:history="1">
            <w:r w:rsidRPr="00373D4D">
              <w:rPr>
                <w:rStyle w:val="Hipercze"/>
                <w:b/>
                <w:bCs/>
                <w:noProof/>
              </w:rPr>
              <w:t>Klasa „Filtr”</w:t>
            </w:r>
            <w:r>
              <w:rPr>
                <w:noProof/>
                <w:webHidden/>
              </w:rPr>
              <w:tab/>
            </w:r>
            <w:r>
              <w:rPr>
                <w:noProof/>
                <w:webHidden/>
              </w:rPr>
              <w:fldChar w:fldCharType="begin"/>
            </w:r>
            <w:r>
              <w:rPr>
                <w:noProof/>
                <w:webHidden/>
              </w:rPr>
              <w:instrText xml:space="preserve"> PAGEREF _Toc201695789 \h </w:instrText>
            </w:r>
            <w:r>
              <w:rPr>
                <w:noProof/>
                <w:webHidden/>
              </w:rPr>
            </w:r>
            <w:r>
              <w:rPr>
                <w:noProof/>
                <w:webHidden/>
              </w:rPr>
              <w:fldChar w:fldCharType="separate"/>
            </w:r>
            <w:r>
              <w:rPr>
                <w:noProof/>
                <w:webHidden/>
              </w:rPr>
              <w:t>5</w:t>
            </w:r>
            <w:r>
              <w:rPr>
                <w:noProof/>
                <w:webHidden/>
              </w:rPr>
              <w:fldChar w:fldCharType="end"/>
            </w:r>
          </w:hyperlink>
        </w:p>
        <w:p w14:paraId="3B19B765" w14:textId="32B7D336" w:rsidR="00BA3D41" w:rsidRDefault="00BA3D41">
          <w:pPr>
            <w:pStyle w:val="Spistreci3"/>
            <w:tabs>
              <w:tab w:val="right" w:leader="dot" w:pos="11328"/>
            </w:tabs>
            <w:rPr>
              <w:rFonts w:eastAsiaTheme="minorEastAsia"/>
              <w:noProof/>
              <w:kern w:val="2"/>
              <w:sz w:val="24"/>
              <w:szCs w:val="24"/>
              <w:lang w:eastAsia="pl-PL"/>
              <w14:ligatures w14:val="standardContextual"/>
            </w:rPr>
          </w:pPr>
          <w:hyperlink w:anchor="_Toc201695790" w:history="1">
            <w:r w:rsidRPr="00373D4D">
              <w:rPr>
                <w:rStyle w:val="Hipercze"/>
                <w:b/>
                <w:bCs/>
                <w:noProof/>
              </w:rPr>
              <w:t>Metaklasa „Metaklasa”</w:t>
            </w:r>
            <w:r>
              <w:rPr>
                <w:noProof/>
                <w:webHidden/>
              </w:rPr>
              <w:tab/>
            </w:r>
            <w:r>
              <w:rPr>
                <w:noProof/>
                <w:webHidden/>
              </w:rPr>
              <w:fldChar w:fldCharType="begin"/>
            </w:r>
            <w:r>
              <w:rPr>
                <w:noProof/>
                <w:webHidden/>
              </w:rPr>
              <w:instrText xml:space="preserve"> PAGEREF _Toc201695790 \h </w:instrText>
            </w:r>
            <w:r>
              <w:rPr>
                <w:noProof/>
                <w:webHidden/>
              </w:rPr>
            </w:r>
            <w:r>
              <w:rPr>
                <w:noProof/>
                <w:webHidden/>
              </w:rPr>
              <w:fldChar w:fldCharType="separate"/>
            </w:r>
            <w:r>
              <w:rPr>
                <w:noProof/>
                <w:webHidden/>
              </w:rPr>
              <w:t>5</w:t>
            </w:r>
            <w:r>
              <w:rPr>
                <w:noProof/>
                <w:webHidden/>
              </w:rPr>
              <w:fldChar w:fldCharType="end"/>
            </w:r>
          </w:hyperlink>
        </w:p>
        <w:p w14:paraId="649D6266" w14:textId="0014FACA" w:rsidR="00BA3D41" w:rsidRDefault="00BA3D41">
          <w:pPr>
            <w:pStyle w:val="Spistreci2"/>
            <w:tabs>
              <w:tab w:val="right" w:leader="dot" w:pos="11328"/>
            </w:tabs>
            <w:rPr>
              <w:rFonts w:eastAsiaTheme="minorEastAsia"/>
              <w:noProof/>
              <w:kern w:val="2"/>
              <w:sz w:val="24"/>
              <w:szCs w:val="24"/>
              <w:lang w:eastAsia="pl-PL"/>
              <w14:ligatures w14:val="standardContextual"/>
            </w:rPr>
          </w:pPr>
          <w:hyperlink w:anchor="_Toc201695791" w:history="1">
            <w:r w:rsidRPr="00373D4D">
              <w:rPr>
                <w:rStyle w:val="Hipercze"/>
                <w:b/>
                <w:bCs/>
                <w:noProof/>
              </w:rPr>
              <w:t>Dekoratory</w:t>
            </w:r>
            <w:r>
              <w:rPr>
                <w:noProof/>
                <w:webHidden/>
              </w:rPr>
              <w:tab/>
            </w:r>
            <w:r>
              <w:rPr>
                <w:noProof/>
                <w:webHidden/>
              </w:rPr>
              <w:fldChar w:fldCharType="begin"/>
            </w:r>
            <w:r>
              <w:rPr>
                <w:noProof/>
                <w:webHidden/>
              </w:rPr>
              <w:instrText xml:space="preserve"> PAGEREF _Toc201695791 \h </w:instrText>
            </w:r>
            <w:r>
              <w:rPr>
                <w:noProof/>
                <w:webHidden/>
              </w:rPr>
            </w:r>
            <w:r>
              <w:rPr>
                <w:noProof/>
                <w:webHidden/>
              </w:rPr>
              <w:fldChar w:fldCharType="separate"/>
            </w:r>
            <w:r>
              <w:rPr>
                <w:noProof/>
                <w:webHidden/>
              </w:rPr>
              <w:t>5</w:t>
            </w:r>
            <w:r>
              <w:rPr>
                <w:noProof/>
                <w:webHidden/>
              </w:rPr>
              <w:fldChar w:fldCharType="end"/>
            </w:r>
          </w:hyperlink>
        </w:p>
        <w:p w14:paraId="04D4D28D" w14:textId="6C063E37" w:rsidR="00BA3D41" w:rsidRDefault="00BA3D41">
          <w:pPr>
            <w:pStyle w:val="Spistreci2"/>
            <w:tabs>
              <w:tab w:val="right" w:leader="dot" w:pos="11328"/>
            </w:tabs>
            <w:rPr>
              <w:rFonts w:eastAsiaTheme="minorEastAsia"/>
              <w:noProof/>
              <w:kern w:val="2"/>
              <w:sz w:val="24"/>
              <w:szCs w:val="24"/>
              <w:lang w:eastAsia="pl-PL"/>
              <w14:ligatures w14:val="standardContextual"/>
            </w:rPr>
          </w:pPr>
          <w:hyperlink w:anchor="_Toc201695792" w:history="1">
            <w:r w:rsidRPr="00373D4D">
              <w:rPr>
                <w:rStyle w:val="Hipercze"/>
                <w:b/>
                <w:bCs/>
                <w:noProof/>
              </w:rPr>
              <w:t>Funkcje</w:t>
            </w:r>
            <w:r>
              <w:rPr>
                <w:noProof/>
                <w:webHidden/>
              </w:rPr>
              <w:tab/>
            </w:r>
            <w:r>
              <w:rPr>
                <w:noProof/>
                <w:webHidden/>
              </w:rPr>
              <w:fldChar w:fldCharType="begin"/>
            </w:r>
            <w:r>
              <w:rPr>
                <w:noProof/>
                <w:webHidden/>
              </w:rPr>
              <w:instrText xml:space="preserve"> PAGEREF _Toc201695792 \h </w:instrText>
            </w:r>
            <w:r>
              <w:rPr>
                <w:noProof/>
                <w:webHidden/>
              </w:rPr>
            </w:r>
            <w:r>
              <w:rPr>
                <w:noProof/>
                <w:webHidden/>
              </w:rPr>
              <w:fldChar w:fldCharType="separate"/>
            </w:r>
            <w:r>
              <w:rPr>
                <w:noProof/>
                <w:webHidden/>
              </w:rPr>
              <w:t>6</w:t>
            </w:r>
            <w:r>
              <w:rPr>
                <w:noProof/>
                <w:webHidden/>
              </w:rPr>
              <w:fldChar w:fldCharType="end"/>
            </w:r>
          </w:hyperlink>
        </w:p>
        <w:p w14:paraId="739E297C" w14:textId="46981D3C" w:rsidR="00BA3D41" w:rsidRDefault="00BA3D41">
          <w:pPr>
            <w:pStyle w:val="Spistreci2"/>
            <w:tabs>
              <w:tab w:val="right" w:leader="dot" w:pos="11328"/>
            </w:tabs>
            <w:rPr>
              <w:rFonts w:eastAsiaTheme="minorEastAsia"/>
              <w:noProof/>
              <w:kern w:val="2"/>
              <w:sz w:val="24"/>
              <w:szCs w:val="24"/>
              <w:lang w:eastAsia="pl-PL"/>
              <w14:ligatures w14:val="standardContextual"/>
            </w:rPr>
          </w:pPr>
          <w:hyperlink w:anchor="_Toc201695793" w:history="1">
            <w:r w:rsidRPr="00373D4D">
              <w:rPr>
                <w:rStyle w:val="Hipercze"/>
                <w:b/>
                <w:bCs/>
                <w:noProof/>
              </w:rPr>
              <w:t>„Main”</w:t>
            </w:r>
            <w:r>
              <w:rPr>
                <w:noProof/>
                <w:webHidden/>
              </w:rPr>
              <w:tab/>
            </w:r>
            <w:r>
              <w:rPr>
                <w:noProof/>
                <w:webHidden/>
              </w:rPr>
              <w:fldChar w:fldCharType="begin"/>
            </w:r>
            <w:r>
              <w:rPr>
                <w:noProof/>
                <w:webHidden/>
              </w:rPr>
              <w:instrText xml:space="preserve"> PAGEREF _Toc201695793 \h </w:instrText>
            </w:r>
            <w:r>
              <w:rPr>
                <w:noProof/>
                <w:webHidden/>
              </w:rPr>
            </w:r>
            <w:r>
              <w:rPr>
                <w:noProof/>
                <w:webHidden/>
              </w:rPr>
              <w:fldChar w:fldCharType="separate"/>
            </w:r>
            <w:r>
              <w:rPr>
                <w:noProof/>
                <w:webHidden/>
              </w:rPr>
              <w:t>6</w:t>
            </w:r>
            <w:r>
              <w:rPr>
                <w:noProof/>
                <w:webHidden/>
              </w:rPr>
              <w:fldChar w:fldCharType="end"/>
            </w:r>
          </w:hyperlink>
        </w:p>
        <w:p w14:paraId="07CB4673" w14:textId="15AA7814" w:rsidR="00A9633A" w:rsidRPr="00A9633A" w:rsidRDefault="00A9633A" w:rsidP="00A9633A">
          <w:r>
            <w:rPr>
              <w:b/>
              <w:bCs/>
            </w:rPr>
            <w:fldChar w:fldCharType="end"/>
          </w:r>
        </w:p>
      </w:sdtContent>
    </w:sdt>
    <w:p w14:paraId="61CE6DCB" w14:textId="6BF0834A" w:rsidR="003C556A" w:rsidRPr="003C556A" w:rsidRDefault="003C556A" w:rsidP="003C556A">
      <w:pPr>
        <w:pStyle w:val="Nagwek2"/>
        <w:rPr>
          <w:b/>
          <w:bCs/>
        </w:rPr>
      </w:pPr>
      <w:bookmarkStart w:id="0" w:name="_Toc201695786"/>
      <w:r w:rsidRPr="003C556A">
        <w:rPr>
          <w:b/>
          <w:bCs/>
        </w:rPr>
        <w:t>Wstęp</w:t>
      </w:r>
      <w:bookmarkEnd w:id="0"/>
    </w:p>
    <w:p w14:paraId="11AECBDA" w14:textId="0852B10E" w:rsidR="003C556A" w:rsidRDefault="003C556A" w:rsidP="003C556A">
      <w:pPr>
        <w:ind w:firstLine="708"/>
      </w:pPr>
      <w:r>
        <w:t>W ramach tego projektu przygotowałem aplikacje desktopową która pozwala na wybranie pliku „.csv” lub „.db” z bazą danych SQLite</w:t>
      </w:r>
      <w:r w:rsidR="006923E4">
        <w:t>. W przypadku bazy danych, dane zostaną wzięte z tabeli/widoku „Tabela_1”</w:t>
      </w:r>
      <w:r>
        <w:t>. Po wybraniu pliku można tworzyć i usuwać filtry, które pozwalają na przefiltrowanie danych w taki sposób, że zostaną wyświetlone tylko takie dane, które spełniają co najmniej jeden filtr; Pomiędzy wszystkimi filtrami jest logiczny OR.</w:t>
      </w:r>
    </w:p>
    <w:p w14:paraId="36735BDC" w14:textId="03152B9A" w:rsidR="001F4CB9" w:rsidRDefault="001F4CB9" w:rsidP="003C556A">
      <w:pPr>
        <w:ind w:firstLine="708"/>
      </w:pPr>
      <w:r>
        <w:t>Bardziej szczegółowe informacje dotyczące działania programu znajdują się kodzie źródłowym, wszystkie funkcje są odpowiednio nazwane w stosunku do tego co robią, podobnie ze zmiennymi. Każda funkcja zawiera</w:t>
      </w:r>
      <w:r w:rsidR="00213141">
        <w:t xml:space="preserve"> bardziej szczegółowe</w:t>
      </w:r>
      <w:r>
        <w:t xml:space="preserve"> komentarze.</w:t>
      </w:r>
    </w:p>
    <w:p w14:paraId="03A2F568" w14:textId="5872B6C3" w:rsidR="003C556A" w:rsidRDefault="003C556A" w:rsidP="003C556A">
      <w:pPr>
        <w:pStyle w:val="Nagwek2"/>
        <w:rPr>
          <w:b/>
          <w:bCs/>
        </w:rPr>
      </w:pPr>
      <w:bookmarkStart w:id="1" w:name="_Toc201695787"/>
      <w:r w:rsidRPr="003C556A">
        <w:rPr>
          <w:b/>
          <w:bCs/>
        </w:rPr>
        <w:t>Zrzuty Ekranu</w:t>
      </w:r>
      <w:bookmarkEnd w:id="1"/>
    </w:p>
    <w:p w14:paraId="3CC40798" w14:textId="39CC281A" w:rsidR="003C556A" w:rsidRDefault="003C556A" w:rsidP="003C556A">
      <w:r>
        <w:t>Aplikacja zawiera MenuBar, główne okno aplikacji zawiera cztery zakładki:</w:t>
      </w:r>
    </w:p>
    <w:p w14:paraId="5DF05D7C" w14:textId="3A90318C" w:rsidR="003C556A" w:rsidRDefault="003C556A" w:rsidP="003C556A">
      <w:pPr>
        <w:pStyle w:val="Akapitzlist"/>
        <w:numPr>
          <w:ilvl w:val="0"/>
          <w:numId w:val="1"/>
        </w:numPr>
      </w:pPr>
      <w:r>
        <w:t>Dane – Tutaj użytkownik wybiera plik.</w:t>
      </w:r>
    </w:p>
    <w:p w14:paraId="7AFC79CF" w14:textId="752B5E08" w:rsidR="003C556A" w:rsidRDefault="003C556A" w:rsidP="003C556A">
      <w:pPr>
        <w:pStyle w:val="Akapitzlist"/>
        <w:numPr>
          <w:ilvl w:val="0"/>
          <w:numId w:val="1"/>
        </w:numPr>
      </w:pPr>
      <w:r>
        <w:t>Filtry – Tutaj użytkownik tworzy i/lub usuwa filtry.</w:t>
      </w:r>
    </w:p>
    <w:p w14:paraId="2DF3F34D" w14:textId="188A0DBC" w:rsidR="003C556A" w:rsidRDefault="003C556A" w:rsidP="003C556A">
      <w:pPr>
        <w:pStyle w:val="Akapitzlist"/>
        <w:numPr>
          <w:ilvl w:val="0"/>
          <w:numId w:val="1"/>
        </w:numPr>
      </w:pPr>
      <w:r>
        <w:t>Wyniki – Tutaj użytkownik może przefiltrować dane według utworzonych przez niego filtrów.</w:t>
      </w:r>
    </w:p>
    <w:p w14:paraId="715944B7" w14:textId="3CA9D189" w:rsidR="003C556A" w:rsidRPr="003C556A" w:rsidRDefault="003C556A" w:rsidP="003C556A">
      <w:pPr>
        <w:pStyle w:val="Akapitzlist"/>
        <w:numPr>
          <w:ilvl w:val="0"/>
          <w:numId w:val="1"/>
        </w:numPr>
      </w:pPr>
      <w:r>
        <w:t>Log – Tutaj znajdują się dodatkowe, pomocnicze komunikaty tekstowe.</w:t>
      </w:r>
    </w:p>
    <w:p w14:paraId="3B4D8402" w14:textId="77777777" w:rsidR="003C556A" w:rsidRDefault="003C556A" w:rsidP="003C556A">
      <w:pPr>
        <w:keepNext/>
        <w:jc w:val="center"/>
      </w:pPr>
      <w:r>
        <w:rPr>
          <w:noProof/>
        </w:rPr>
        <w:lastRenderedPageBreak/>
        <w:drawing>
          <wp:inline distT="0" distB="0" distL="0" distR="0" wp14:anchorId="3DB514FC" wp14:editId="1D91B3FA">
            <wp:extent cx="7199630" cy="5852795"/>
            <wp:effectExtent l="0" t="0" r="1270" b="0"/>
            <wp:docPr id="1509779121" name="Obraz 1" descr="Obraz zawierający tekst, zrzut ekranu, oprogramowanie, komputer&#10;&#10;Zawartość wygenerowana przez AI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779121" name="Obraz 1" descr="Obraz zawierający tekst, zrzut ekranu, oprogramowanie, komputer&#10;&#10;Zawartość wygenerowana przez AI może być niepoprawna."/>
                    <pic:cNvPicPr/>
                  </pic:nvPicPr>
                  <pic:blipFill>
                    <a:blip r:embed="rId8"/>
                    <a:stretch>
                      <a:fillRect/>
                    </a:stretch>
                  </pic:blipFill>
                  <pic:spPr>
                    <a:xfrm>
                      <a:off x="0" y="0"/>
                      <a:ext cx="7199630" cy="5852795"/>
                    </a:xfrm>
                    <a:prstGeom prst="rect">
                      <a:avLst/>
                    </a:prstGeom>
                  </pic:spPr>
                </pic:pic>
              </a:graphicData>
            </a:graphic>
          </wp:inline>
        </w:drawing>
      </w:r>
    </w:p>
    <w:p w14:paraId="7425C9B4" w14:textId="16AFC598" w:rsidR="003C556A" w:rsidRDefault="003C556A" w:rsidP="003C556A">
      <w:pPr>
        <w:pStyle w:val="Legenda"/>
        <w:jc w:val="center"/>
      </w:pPr>
      <w:r>
        <w:t xml:space="preserve">Rysunek </w:t>
      </w:r>
      <w:fldSimple w:instr=" SEQ Rysunek \* ARABIC ">
        <w:r w:rsidR="001251B5">
          <w:rPr>
            <w:noProof/>
          </w:rPr>
          <w:t>1</w:t>
        </w:r>
      </w:fldSimple>
      <w:r>
        <w:t xml:space="preserve"> - Zakładka "Dane", przed wybraniem pliku</w:t>
      </w:r>
    </w:p>
    <w:p w14:paraId="74E280A3" w14:textId="77777777" w:rsidR="003C556A" w:rsidRDefault="003C556A" w:rsidP="003C556A">
      <w:pPr>
        <w:keepNext/>
        <w:jc w:val="center"/>
      </w:pPr>
      <w:r>
        <w:rPr>
          <w:noProof/>
        </w:rPr>
        <w:lastRenderedPageBreak/>
        <w:drawing>
          <wp:inline distT="0" distB="0" distL="0" distR="0" wp14:anchorId="14D3301B" wp14:editId="4D3273A9">
            <wp:extent cx="7199630" cy="5852795"/>
            <wp:effectExtent l="0" t="0" r="1270" b="0"/>
            <wp:docPr id="362170951" name="Obraz 1" descr="Obraz zawierający tekst, elektronika, zrzut ekranu, oprogramowanie&#10;&#10;Zawartość wygenerowana przez AI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170951" name="Obraz 1" descr="Obraz zawierający tekst, elektronika, zrzut ekranu, oprogramowanie&#10;&#10;Zawartość wygenerowana przez AI może być niepoprawna."/>
                    <pic:cNvPicPr/>
                  </pic:nvPicPr>
                  <pic:blipFill>
                    <a:blip r:embed="rId9"/>
                    <a:stretch>
                      <a:fillRect/>
                    </a:stretch>
                  </pic:blipFill>
                  <pic:spPr>
                    <a:xfrm>
                      <a:off x="0" y="0"/>
                      <a:ext cx="7199630" cy="5852795"/>
                    </a:xfrm>
                    <a:prstGeom prst="rect">
                      <a:avLst/>
                    </a:prstGeom>
                  </pic:spPr>
                </pic:pic>
              </a:graphicData>
            </a:graphic>
          </wp:inline>
        </w:drawing>
      </w:r>
    </w:p>
    <w:p w14:paraId="5B2CBE41" w14:textId="3DE0AA51" w:rsidR="003C556A" w:rsidRDefault="003C556A" w:rsidP="003C556A">
      <w:pPr>
        <w:pStyle w:val="Legenda"/>
        <w:jc w:val="center"/>
      </w:pPr>
      <w:r>
        <w:t xml:space="preserve">Rysunek </w:t>
      </w:r>
      <w:fldSimple w:instr=" SEQ Rysunek \* ARABIC ">
        <w:r w:rsidR="001251B5">
          <w:rPr>
            <w:noProof/>
          </w:rPr>
          <w:t>2</w:t>
        </w:r>
      </w:fldSimple>
      <w:r>
        <w:t xml:space="preserve"> - Zakładka "Dane", po wybraniu pliku</w:t>
      </w:r>
    </w:p>
    <w:p w14:paraId="3BEDCD4B" w14:textId="77777777" w:rsidR="00513359" w:rsidRPr="00513359" w:rsidRDefault="00513359" w:rsidP="00513359"/>
    <w:p w14:paraId="179CC9EB" w14:textId="77777777" w:rsidR="00513359" w:rsidRPr="00513359" w:rsidRDefault="00513359" w:rsidP="00513359"/>
    <w:p w14:paraId="591551E9" w14:textId="77777777" w:rsidR="00513359" w:rsidRPr="00513359" w:rsidRDefault="00513359" w:rsidP="00513359"/>
    <w:p w14:paraId="2FF2F588" w14:textId="77777777" w:rsidR="00513359" w:rsidRPr="00513359" w:rsidRDefault="00513359" w:rsidP="00513359"/>
    <w:p w14:paraId="31A2B02F" w14:textId="77777777" w:rsidR="00513359" w:rsidRPr="00513359" w:rsidRDefault="00513359" w:rsidP="00513359"/>
    <w:p w14:paraId="49752C1C" w14:textId="77777777" w:rsidR="00513359" w:rsidRPr="00513359" w:rsidRDefault="00513359" w:rsidP="00513359"/>
    <w:p w14:paraId="7D620BA7" w14:textId="77777777" w:rsidR="00513359" w:rsidRPr="00513359" w:rsidRDefault="00513359" w:rsidP="00513359"/>
    <w:p w14:paraId="230AEFA5" w14:textId="77777777" w:rsidR="00513359" w:rsidRPr="00513359" w:rsidRDefault="00513359" w:rsidP="00513359"/>
    <w:p w14:paraId="6EBAE5B8" w14:textId="77777777" w:rsidR="00513359" w:rsidRPr="00513359" w:rsidRDefault="00513359" w:rsidP="00513359"/>
    <w:p w14:paraId="43AC6648" w14:textId="77777777" w:rsidR="00513359" w:rsidRPr="00513359" w:rsidRDefault="00513359" w:rsidP="00513359"/>
    <w:p w14:paraId="783AFA17" w14:textId="77777777" w:rsidR="00513359" w:rsidRPr="00513359" w:rsidRDefault="00513359" w:rsidP="00513359"/>
    <w:p w14:paraId="57B15614" w14:textId="77777777" w:rsidR="00513359" w:rsidRPr="00513359" w:rsidRDefault="00513359" w:rsidP="00513359"/>
    <w:p w14:paraId="3AEE568B" w14:textId="77777777" w:rsidR="00513359" w:rsidRDefault="00513359" w:rsidP="00513359">
      <w:pPr>
        <w:rPr>
          <w:i/>
          <w:iCs/>
          <w:color w:val="44546A" w:themeColor="text2"/>
          <w:sz w:val="18"/>
          <w:szCs w:val="18"/>
        </w:rPr>
      </w:pPr>
    </w:p>
    <w:p w14:paraId="57347A2B" w14:textId="133FA747" w:rsidR="00513359" w:rsidRPr="00513359" w:rsidRDefault="00513359" w:rsidP="00513359">
      <w:pPr>
        <w:tabs>
          <w:tab w:val="left" w:pos="9900"/>
        </w:tabs>
      </w:pPr>
      <w:r>
        <w:tab/>
      </w:r>
    </w:p>
    <w:p w14:paraId="41182700" w14:textId="77777777" w:rsidR="001251B5" w:rsidRDefault="001251B5" w:rsidP="001251B5">
      <w:pPr>
        <w:keepNext/>
        <w:jc w:val="center"/>
      </w:pPr>
      <w:r>
        <w:rPr>
          <w:noProof/>
        </w:rPr>
        <w:lastRenderedPageBreak/>
        <w:drawing>
          <wp:inline distT="0" distB="0" distL="0" distR="0" wp14:anchorId="545A4313" wp14:editId="5DCD5C73">
            <wp:extent cx="7199630" cy="5852795"/>
            <wp:effectExtent l="0" t="0" r="1270" b="0"/>
            <wp:docPr id="239541359" name="Obraz 1" descr="Obraz zawierający tekst, zrzut ekranu, oprogramowanie, wyświetlacz&#10;&#10;Zawartość wygenerowana przez AI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541359" name="Obraz 1" descr="Obraz zawierający tekst, zrzut ekranu, oprogramowanie, wyświetlacz&#10;&#10;Zawartość wygenerowana przez AI może być niepoprawna."/>
                    <pic:cNvPicPr/>
                  </pic:nvPicPr>
                  <pic:blipFill>
                    <a:blip r:embed="rId10"/>
                    <a:stretch>
                      <a:fillRect/>
                    </a:stretch>
                  </pic:blipFill>
                  <pic:spPr>
                    <a:xfrm>
                      <a:off x="0" y="0"/>
                      <a:ext cx="7199630" cy="5852795"/>
                    </a:xfrm>
                    <a:prstGeom prst="rect">
                      <a:avLst/>
                    </a:prstGeom>
                  </pic:spPr>
                </pic:pic>
              </a:graphicData>
            </a:graphic>
          </wp:inline>
        </w:drawing>
      </w:r>
    </w:p>
    <w:p w14:paraId="0CAF27A9" w14:textId="494B2D0E" w:rsidR="001251B5" w:rsidRDefault="001251B5" w:rsidP="001251B5">
      <w:pPr>
        <w:pStyle w:val="Legenda"/>
        <w:jc w:val="center"/>
      </w:pPr>
      <w:r>
        <w:t xml:space="preserve">Rysunek </w:t>
      </w:r>
      <w:fldSimple w:instr=" SEQ Rysunek \* ARABIC ">
        <w:r>
          <w:rPr>
            <w:noProof/>
          </w:rPr>
          <w:t>3</w:t>
        </w:r>
      </w:fldSimple>
      <w:r>
        <w:t xml:space="preserve"> - Zakładka "Filtry"</w:t>
      </w:r>
    </w:p>
    <w:p w14:paraId="213F086B" w14:textId="77777777" w:rsidR="001251B5" w:rsidRDefault="001251B5" w:rsidP="001251B5">
      <w:pPr>
        <w:keepNext/>
        <w:jc w:val="center"/>
      </w:pPr>
      <w:r>
        <w:rPr>
          <w:noProof/>
        </w:rPr>
        <w:lastRenderedPageBreak/>
        <w:drawing>
          <wp:inline distT="0" distB="0" distL="0" distR="0" wp14:anchorId="5941A5AD" wp14:editId="4EFDE5C7">
            <wp:extent cx="7199630" cy="5852795"/>
            <wp:effectExtent l="0" t="0" r="1270" b="0"/>
            <wp:docPr id="250815639" name="Obraz 1" descr="Obraz zawierający tekst, zrzut ekranu, wyświetlacz, oprogramowanie&#10;&#10;Zawartość wygenerowana przez AI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815639" name="Obraz 1" descr="Obraz zawierający tekst, zrzut ekranu, wyświetlacz, oprogramowanie&#10;&#10;Zawartość wygenerowana przez AI może być niepoprawna."/>
                    <pic:cNvPicPr/>
                  </pic:nvPicPr>
                  <pic:blipFill>
                    <a:blip r:embed="rId11"/>
                    <a:stretch>
                      <a:fillRect/>
                    </a:stretch>
                  </pic:blipFill>
                  <pic:spPr>
                    <a:xfrm>
                      <a:off x="0" y="0"/>
                      <a:ext cx="7199630" cy="5852795"/>
                    </a:xfrm>
                    <a:prstGeom prst="rect">
                      <a:avLst/>
                    </a:prstGeom>
                  </pic:spPr>
                </pic:pic>
              </a:graphicData>
            </a:graphic>
          </wp:inline>
        </w:drawing>
      </w:r>
    </w:p>
    <w:p w14:paraId="4FC8F5C9" w14:textId="177E87B6" w:rsidR="001251B5" w:rsidRPr="001251B5" w:rsidRDefault="001251B5" w:rsidP="001251B5">
      <w:pPr>
        <w:pStyle w:val="Legenda"/>
        <w:jc w:val="center"/>
      </w:pPr>
      <w:r>
        <w:t xml:space="preserve">Rysunek </w:t>
      </w:r>
      <w:fldSimple w:instr=" SEQ Rysunek \* ARABIC ">
        <w:r>
          <w:rPr>
            <w:noProof/>
          </w:rPr>
          <w:t>4</w:t>
        </w:r>
      </w:fldSimple>
      <w:r>
        <w:t xml:space="preserve"> - Zakładka "Wyniki"</w:t>
      </w:r>
    </w:p>
    <w:p w14:paraId="291C4040" w14:textId="6D858991" w:rsidR="003C556A" w:rsidRPr="003C556A" w:rsidRDefault="003C556A" w:rsidP="003C556A">
      <w:pPr>
        <w:pStyle w:val="Nagwek2"/>
        <w:rPr>
          <w:b/>
          <w:bCs/>
        </w:rPr>
      </w:pPr>
      <w:bookmarkStart w:id="2" w:name="_Toc201695788"/>
      <w:r w:rsidRPr="003C556A">
        <w:rPr>
          <w:b/>
          <w:bCs/>
        </w:rPr>
        <w:t>Klasy</w:t>
      </w:r>
      <w:bookmarkEnd w:id="2"/>
    </w:p>
    <w:p w14:paraId="2C6C3F42" w14:textId="6A22F696" w:rsidR="003C556A" w:rsidRDefault="001251B5" w:rsidP="00917723">
      <w:r>
        <w:t>Aplikacja zawiera jedną metaklasę i jedną klase.</w:t>
      </w:r>
    </w:p>
    <w:p w14:paraId="65838C85" w14:textId="51F4B1D5" w:rsidR="001251B5" w:rsidRDefault="001251B5" w:rsidP="00812552">
      <w:pPr>
        <w:pStyle w:val="Nagwek3"/>
        <w:rPr>
          <w:b/>
          <w:bCs/>
        </w:rPr>
      </w:pPr>
      <w:bookmarkStart w:id="3" w:name="_Toc201695789"/>
      <w:r w:rsidRPr="00812552">
        <w:rPr>
          <w:b/>
          <w:bCs/>
        </w:rPr>
        <w:t>Klasa „Filtr</w:t>
      </w:r>
      <w:r w:rsidR="00812552" w:rsidRPr="00812552">
        <w:rPr>
          <w:b/>
          <w:bCs/>
        </w:rPr>
        <w:t>”</w:t>
      </w:r>
      <w:bookmarkEnd w:id="3"/>
    </w:p>
    <w:p w14:paraId="2D2F2DDB" w14:textId="421F5DD4" w:rsidR="00812552" w:rsidRDefault="00812552" w:rsidP="00812552">
      <w:r>
        <w:t>Klasa będąca reprezentacją filtrów. Posiada właściwość klasy „Licznik” służący jako licznik tego, ile razy obiekt tego typu został utworzony. Jej metaklasą jest „Metaklasa”.</w:t>
      </w:r>
    </w:p>
    <w:p w14:paraId="03D6D467" w14:textId="66A1BE23" w:rsidR="00812552" w:rsidRDefault="00812552" w:rsidP="00812552">
      <w:r>
        <w:t>Konstruktor przyjmuje parametry:</w:t>
      </w:r>
    </w:p>
    <w:p w14:paraId="49328666" w14:textId="341107BA" w:rsidR="00812552" w:rsidRDefault="00812552" w:rsidP="00812552">
      <w:pPr>
        <w:pStyle w:val="Akapitzlist"/>
        <w:numPr>
          <w:ilvl w:val="0"/>
          <w:numId w:val="1"/>
        </w:numPr>
      </w:pPr>
      <w:r>
        <w:t>Kolumna (string) – W jakiej kolumnie dane mają być sprawdzane</w:t>
      </w:r>
    </w:p>
    <w:p w14:paraId="28CF6B9D" w14:textId="24B5DE06" w:rsidR="00812552" w:rsidRDefault="00812552" w:rsidP="00812552">
      <w:pPr>
        <w:pStyle w:val="Akapitzlist"/>
        <w:numPr>
          <w:ilvl w:val="0"/>
          <w:numId w:val="1"/>
        </w:numPr>
      </w:pPr>
      <w:r>
        <w:t>Treść (string) – Treść jaka ma zostać znaleziona</w:t>
      </w:r>
    </w:p>
    <w:p w14:paraId="09ACE8E8" w14:textId="0C40C8D9" w:rsidR="00812552" w:rsidRPr="00812552" w:rsidRDefault="00812552" w:rsidP="00812552">
      <w:pPr>
        <w:pStyle w:val="Akapitzlist"/>
        <w:numPr>
          <w:ilvl w:val="0"/>
          <w:numId w:val="1"/>
        </w:numPr>
      </w:pPr>
      <w:r>
        <w:t>Rodzaj (string) – Trzeba podać „Tekst”, „Liczba” lub „RegEx”</w:t>
      </w:r>
    </w:p>
    <w:p w14:paraId="446B1230" w14:textId="56E020A8" w:rsidR="001251B5" w:rsidRPr="00812552" w:rsidRDefault="001251B5" w:rsidP="00812552">
      <w:pPr>
        <w:pStyle w:val="Nagwek3"/>
        <w:rPr>
          <w:b/>
          <w:bCs/>
        </w:rPr>
      </w:pPr>
      <w:bookmarkStart w:id="4" w:name="_Toc201695790"/>
      <w:r w:rsidRPr="00812552">
        <w:rPr>
          <w:b/>
          <w:bCs/>
        </w:rPr>
        <w:t>Metaklasa „Metaklasa”</w:t>
      </w:r>
      <w:bookmarkEnd w:id="4"/>
    </w:p>
    <w:p w14:paraId="2AC64753" w14:textId="4B1EE242" w:rsidR="00812552" w:rsidRDefault="00812552" w:rsidP="00917723">
      <w:r>
        <w:t>Klasa będąca metaklasą. Wymusza, aby właściwości klasy były rozdzielane znakiem podłogi i żeby każde słowo było kapitalizowane, nie mogą również zawierać polskich znaków.</w:t>
      </w:r>
      <w:r>
        <w:br/>
        <w:t>Właściwości tworzone podczas korzystania z konstruktora nie musza spełniać tego warunku.</w:t>
      </w:r>
    </w:p>
    <w:p w14:paraId="446451CD" w14:textId="4DD8FF58" w:rsidR="00812552" w:rsidRDefault="00812552" w:rsidP="003C556A">
      <w:pPr>
        <w:pStyle w:val="Nagwek2"/>
        <w:rPr>
          <w:b/>
          <w:bCs/>
        </w:rPr>
      </w:pPr>
      <w:bookmarkStart w:id="5" w:name="_Toc201695791"/>
      <w:r>
        <w:rPr>
          <w:b/>
          <w:bCs/>
        </w:rPr>
        <w:t>Dekoratory</w:t>
      </w:r>
      <w:bookmarkEnd w:id="5"/>
    </w:p>
    <w:p w14:paraId="674C5F57" w14:textId="54E34B3C" w:rsidR="00812552" w:rsidRDefault="004F73DA" w:rsidP="00812552">
      <w:r>
        <w:t>Aplikacja wykorzystuje cztery dekoratory, można je podzielić następująco:</w:t>
      </w:r>
    </w:p>
    <w:p w14:paraId="1DC70F5E" w14:textId="2082406C" w:rsidR="004F73DA" w:rsidRDefault="004F73DA" w:rsidP="004F73DA">
      <w:pPr>
        <w:pStyle w:val="Akapitzlist"/>
        <w:numPr>
          <w:ilvl w:val="0"/>
          <w:numId w:val="1"/>
        </w:numPr>
      </w:pPr>
      <w:r>
        <w:t>Dopisujące do Loga:</w:t>
      </w:r>
    </w:p>
    <w:p w14:paraId="3B465C9F" w14:textId="198F538A" w:rsidR="004F73DA" w:rsidRDefault="004F73DA" w:rsidP="004F73DA">
      <w:pPr>
        <w:pStyle w:val="Akapitzlist"/>
        <w:numPr>
          <w:ilvl w:val="1"/>
          <w:numId w:val="1"/>
        </w:numPr>
      </w:pPr>
      <w:r>
        <w:t>„</w:t>
      </w:r>
      <w:r w:rsidRPr="004F73DA">
        <w:t>Dekorator_Print_Czas</w:t>
      </w:r>
      <w:r>
        <w:t>” – Kiedy funkcja została wykonana.</w:t>
      </w:r>
    </w:p>
    <w:p w14:paraId="2EDBA499" w14:textId="182D41E6" w:rsidR="004F73DA" w:rsidRDefault="004F73DA" w:rsidP="004F73DA">
      <w:pPr>
        <w:pStyle w:val="Akapitzlist"/>
        <w:numPr>
          <w:ilvl w:val="1"/>
          <w:numId w:val="1"/>
        </w:numPr>
      </w:pPr>
      <w:r>
        <w:lastRenderedPageBreak/>
        <w:t>„</w:t>
      </w:r>
      <w:r w:rsidRPr="004F73DA">
        <w:t>Dekorator_Print_Czas_Trwania</w:t>
      </w:r>
      <w:r>
        <w:t>” – Kiedy funkcja została wykonana i ile czasu to zajęło.</w:t>
      </w:r>
    </w:p>
    <w:p w14:paraId="65F5F568" w14:textId="3BEBD6F1" w:rsidR="004F73DA" w:rsidRDefault="004F73DA" w:rsidP="004F73DA">
      <w:pPr>
        <w:pStyle w:val="Akapitzlist"/>
        <w:numPr>
          <w:ilvl w:val="0"/>
          <w:numId w:val="1"/>
        </w:numPr>
      </w:pPr>
      <w:r>
        <w:t>Wyświetlające w konsoli:</w:t>
      </w:r>
    </w:p>
    <w:p w14:paraId="125F9E86" w14:textId="21C48CB9" w:rsidR="004F73DA" w:rsidRDefault="004F73DA" w:rsidP="004F73DA">
      <w:pPr>
        <w:pStyle w:val="Akapitzlist"/>
        <w:numPr>
          <w:ilvl w:val="1"/>
          <w:numId w:val="1"/>
        </w:numPr>
      </w:pPr>
      <w:r>
        <w:t>„</w:t>
      </w:r>
      <w:r w:rsidRPr="004F73DA">
        <w:t>Dekorator_Log_Czas</w:t>
      </w:r>
      <w:r>
        <w:t>” – Kiedy funkcja została wykonana.</w:t>
      </w:r>
    </w:p>
    <w:p w14:paraId="6B7F426D" w14:textId="74DE5011" w:rsidR="004F73DA" w:rsidRPr="00812552" w:rsidRDefault="004F73DA" w:rsidP="004F73DA">
      <w:pPr>
        <w:pStyle w:val="Akapitzlist"/>
        <w:numPr>
          <w:ilvl w:val="1"/>
          <w:numId w:val="1"/>
        </w:numPr>
      </w:pPr>
      <w:r>
        <w:t>„</w:t>
      </w:r>
      <w:r w:rsidRPr="004F73DA">
        <w:t>Dekorator_Log_Czas_Trwania</w:t>
      </w:r>
      <w:r>
        <w:t>” – Kiedy funkcja została wykonana i ile czasu to zajęło.</w:t>
      </w:r>
    </w:p>
    <w:p w14:paraId="6948EDC7" w14:textId="50F43A10" w:rsidR="003C556A" w:rsidRPr="003C556A" w:rsidRDefault="003C556A" w:rsidP="003C556A">
      <w:pPr>
        <w:pStyle w:val="Nagwek2"/>
        <w:rPr>
          <w:b/>
          <w:bCs/>
        </w:rPr>
      </w:pPr>
      <w:bookmarkStart w:id="6" w:name="_Toc201695792"/>
      <w:r w:rsidRPr="003C556A">
        <w:rPr>
          <w:b/>
          <w:bCs/>
        </w:rPr>
        <w:t>Funkcje</w:t>
      </w:r>
      <w:bookmarkEnd w:id="6"/>
    </w:p>
    <w:p w14:paraId="3B8D1C75" w14:textId="4F6FA493" w:rsidR="00812552" w:rsidRDefault="004F73DA" w:rsidP="00917723">
      <w:r>
        <w:t>Poniżej zostały opisane najważniejsze funkcje wykorzystywane w tej aplikacji:</w:t>
      </w:r>
    </w:p>
    <w:p w14:paraId="7F7A8E74" w14:textId="73CFFFC5" w:rsidR="004F73DA" w:rsidRDefault="001F4CB9" w:rsidP="001F4CB9">
      <w:pPr>
        <w:pStyle w:val="Akapitzlist"/>
        <w:numPr>
          <w:ilvl w:val="0"/>
          <w:numId w:val="1"/>
        </w:numPr>
      </w:pPr>
      <w:r>
        <w:t>„</w:t>
      </w:r>
      <w:r w:rsidRPr="001F4CB9">
        <w:t>Dane_Wybierz_Plik</w:t>
      </w:r>
      <w:r>
        <w:t>()” – Otwiera okno wyboru odpowiedniego typu pliki, czyta jego zawartość i wyświetla jako tabelka.</w:t>
      </w:r>
    </w:p>
    <w:p w14:paraId="2C215E57" w14:textId="249A7C1C" w:rsidR="001F4CB9" w:rsidRDefault="001F4CB9" w:rsidP="001F4CB9">
      <w:pPr>
        <w:pStyle w:val="Akapitzlist"/>
        <w:numPr>
          <w:ilvl w:val="0"/>
          <w:numId w:val="1"/>
        </w:numPr>
      </w:pPr>
      <w:r>
        <w:t>„</w:t>
      </w:r>
      <w:r w:rsidRPr="001F4CB9">
        <w:t>Filtr_Dodanie</w:t>
      </w:r>
      <w:r>
        <w:t>()”</w:t>
      </w:r>
      <w:r w:rsidR="000D782A">
        <w:t xml:space="preserve"> – Dodaje nowy filtr na podstawie danych podanych przez użytkownika, waliduje poprawne dane i dodaje nowy filtr do tabelki.</w:t>
      </w:r>
    </w:p>
    <w:p w14:paraId="436B8477" w14:textId="42B8AB7F" w:rsidR="000D782A" w:rsidRDefault="000D782A" w:rsidP="001F4CB9">
      <w:pPr>
        <w:pStyle w:val="Akapitzlist"/>
        <w:numPr>
          <w:ilvl w:val="0"/>
          <w:numId w:val="1"/>
        </w:numPr>
      </w:pPr>
      <w:r>
        <w:t>„</w:t>
      </w:r>
      <w:r w:rsidRPr="000D782A">
        <w:t>Dane_Filtrowanie</w:t>
      </w:r>
      <w:r>
        <w:t>()” – Dla każdego z filtrów, tworzy proces, który realizuje dan</w:t>
      </w:r>
      <w:r w:rsidR="00894B2A">
        <w:t>y filtr poprzez funkcję „</w:t>
      </w:r>
      <w:r w:rsidR="00894B2A" w:rsidRPr="00894B2A">
        <w:t>Dane_Filtrowanie_Proces</w:t>
      </w:r>
      <w:r w:rsidR="00894B2A">
        <w:t>”</w:t>
      </w:r>
    </w:p>
    <w:p w14:paraId="7DB83C04" w14:textId="32562F60" w:rsidR="00894B2A" w:rsidRDefault="00894B2A" w:rsidP="001F4CB9">
      <w:pPr>
        <w:pStyle w:val="Akapitzlist"/>
        <w:numPr>
          <w:ilvl w:val="0"/>
          <w:numId w:val="1"/>
        </w:numPr>
      </w:pPr>
      <w:r>
        <w:t>„</w:t>
      </w:r>
      <w:r w:rsidRPr="00894B2A">
        <w:t>Dane_Filtrowanie_Proces</w:t>
      </w:r>
      <w:r>
        <w:t>(_Filtr: Filtr, _Dane: pandas.DataFrame, _Kolejka: multiprocessing.Queue)” – Ta funkcja jest wywoływana w procesach. Przyjmuje obiekt typu „Filtr”, i na podstawie jego właściwości iteruje przez wszystkie wiersze z DataFrame przekazanego jako dane, te z nich które spełniają filtr są dodawane do kolejki.</w:t>
      </w:r>
      <w:r>
        <w:br/>
        <w:t>Dane są sprawdzane tylko w kolumnie o nazwie z „Filtr.Kolumna”. Jeśli „Filtr.Rodzaj” to „Tekst”, dane z kolumny są interpretowane jako string, jeśli „Filtr.Rodzaj” to „RegEx”, to są interpretowane jako wyrażenie regularne, jeśli „Filtr.Rodaj” to „Liczba” to jeśli dane są możliwe do interpretacji jako float, to są tak traktowane.</w:t>
      </w:r>
    </w:p>
    <w:p w14:paraId="0B435AC7" w14:textId="1FCE167D" w:rsidR="003C556A" w:rsidRPr="003C556A" w:rsidRDefault="003C556A" w:rsidP="003C556A">
      <w:pPr>
        <w:pStyle w:val="Nagwek2"/>
        <w:rPr>
          <w:b/>
          <w:bCs/>
        </w:rPr>
      </w:pPr>
      <w:bookmarkStart w:id="7" w:name="_Toc201695793"/>
      <w:r>
        <w:rPr>
          <w:b/>
          <w:bCs/>
        </w:rPr>
        <w:t>„</w:t>
      </w:r>
      <w:r w:rsidRPr="003C556A">
        <w:rPr>
          <w:b/>
          <w:bCs/>
        </w:rPr>
        <w:t>Main</w:t>
      </w:r>
      <w:r>
        <w:rPr>
          <w:b/>
          <w:bCs/>
        </w:rPr>
        <w:t>”</w:t>
      </w:r>
      <w:bookmarkEnd w:id="7"/>
    </w:p>
    <w:p w14:paraId="777358BB" w14:textId="6E30F08B" w:rsidR="003C556A" w:rsidRDefault="007C0650" w:rsidP="00917723">
      <w:r>
        <w:t>Tutaj znajdują się wszystkie rzeczy związane z tworzeniem i umieszczaniem elementów interfejsu użytkownika.</w:t>
      </w:r>
    </w:p>
    <w:p w14:paraId="2DCBC3B6" w14:textId="5599A29B" w:rsidR="007C0650" w:rsidRDefault="007C0650" w:rsidP="00917723">
      <w:r>
        <w:t>Są tutaj również tworzone następujące zmienne globalne:</w:t>
      </w:r>
    </w:p>
    <w:p w14:paraId="52ECD324" w14:textId="18AD9637" w:rsidR="007C0650" w:rsidRDefault="007C0650" w:rsidP="007C0650">
      <w:pPr>
        <w:pStyle w:val="Akapitzlist"/>
        <w:numPr>
          <w:ilvl w:val="0"/>
          <w:numId w:val="1"/>
        </w:numPr>
      </w:pPr>
      <w:r>
        <w:t>„Filtry” – Pusta tablica, służąca do przechowywania filtrów.</w:t>
      </w:r>
    </w:p>
    <w:p w14:paraId="77B30AC3" w14:textId="149AFB76" w:rsidR="007C0650" w:rsidRDefault="007C0650" w:rsidP="007C0650">
      <w:pPr>
        <w:pStyle w:val="Akapitzlist"/>
        <w:numPr>
          <w:ilvl w:val="0"/>
          <w:numId w:val="1"/>
        </w:numPr>
      </w:pPr>
      <w:r>
        <w:t>„Dane” – Pusty pandas.DataFrame, służący do przechowywania danych z pliku podanego przez użytkownika.</w:t>
      </w:r>
    </w:p>
    <w:p w14:paraId="02F285DD" w14:textId="10592F97" w:rsidR="007C0650" w:rsidRPr="00917723" w:rsidRDefault="007C0650" w:rsidP="007C0650">
      <w:pPr>
        <w:pStyle w:val="Akapitzlist"/>
        <w:numPr>
          <w:ilvl w:val="0"/>
          <w:numId w:val="1"/>
        </w:numPr>
      </w:pPr>
      <w:r>
        <w:t>„Dane_Przefiltrowane” – Pusty pandas.DataFrame, służący do przechowywania przefiltrowanych danych z pliku podanego przez użytkownika.</w:t>
      </w:r>
    </w:p>
    <w:p w14:paraId="4436BF32" w14:textId="77777777" w:rsidR="00917723" w:rsidRPr="00917723" w:rsidRDefault="00917723" w:rsidP="00917723"/>
    <w:p w14:paraId="0351C054" w14:textId="77777777" w:rsidR="00917723" w:rsidRPr="00917723" w:rsidRDefault="00917723" w:rsidP="00917723"/>
    <w:p w14:paraId="724BFDDA" w14:textId="77777777" w:rsidR="00917723" w:rsidRPr="00917723" w:rsidRDefault="00917723" w:rsidP="00917723"/>
    <w:p w14:paraId="68567BE5" w14:textId="77777777" w:rsidR="00917723" w:rsidRPr="00917723" w:rsidRDefault="00917723" w:rsidP="00917723"/>
    <w:p w14:paraId="58DC0018" w14:textId="77777777" w:rsidR="00917723" w:rsidRPr="00917723" w:rsidRDefault="00917723" w:rsidP="00917723"/>
    <w:p w14:paraId="0AFC74E2" w14:textId="77777777" w:rsidR="00917723" w:rsidRPr="00917723" w:rsidRDefault="00917723" w:rsidP="00917723"/>
    <w:p w14:paraId="121CC59D" w14:textId="77777777" w:rsidR="00917723" w:rsidRPr="00917723" w:rsidRDefault="00917723" w:rsidP="00917723"/>
    <w:p w14:paraId="74D5E4C2" w14:textId="77777777" w:rsidR="00917723" w:rsidRPr="00917723" w:rsidRDefault="00917723" w:rsidP="00917723"/>
    <w:p w14:paraId="4CB5E6AE" w14:textId="77777777" w:rsidR="00917723" w:rsidRPr="00917723" w:rsidRDefault="00917723" w:rsidP="00917723"/>
    <w:p w14:paraId="795F72F4" w14:textId="77777777" w:rsidR="00917723" w:rsidRPr="00917723" w:rsidRDefault="00917723" w:rsidP="00917723"/>
    <w:p w14:paraId="5DCA015C" w14:textId="77777777" w:rsidR="00917723" w:rsidRPr="00917723" w:rsidRDefault="00917723" w:rsidP="00917723"/>
    <w:p w14:paraId="29A3170A" w14:textId="77777777" w:rsidR="00917723" w:rsidRPr="00917723" w:rsidRDefault="00917723" w:rsidP="00917723"/>
    <w:p w14:paraId="70B7B4B2" w14:textId="77777777" w:rsidR="00917723" w:rsidRPr="00917723" w:rsidRDefault="00917723" w:rsidP="00917723"/>
    <w:p w14:paraId="529BF73D" w14:textId="77777777" w:rsidR="00917723" w:rsidRPr="00917723" w:rsidRDefault="00917723" w:rsidP="00917723"/>
    <w:p w14:paraId="4468D2A0" w14:textId="77777777" w:rsidR="00917723" w:rsidRPr="00917723" w:rsidRDefault="00917723" w:rsidP="00917723"/>
    <w:p w14:paraId="04651A72" w14:textId="77777777" w:rsidR="00917723" w:rsidRPr="00917723" w:rsidRDefault="00917723" w:rsidP="00917723"/>
    <w:p w14:paraId="35B4447B" w14:textId="77777777" w:rsidR="00917723" w:rsidRPr="00917723" w:rsidRDefault="00917723" w:rsidP="00917723"/>
    <w:p w14:paraId="5FB3FDF2" w14:textId="77777777" w:rsidR="00917723" w:rsidRPr="00917723" w:rsidRDefault="00917723" w:rsidP="00917723"/>
    <w:p w14:paraId="17220FE6" w14:textId="77777777" w:rsidR="00917723" w:rsidRPr="00917723" w:rsidRDefault="00917723" w:rsidP="00917723"/>
    <w:p w14:paraId="10C89C03" w14:textId="77777777" w:rsidR="00917723" w:rsidRPr="00917723" w:rsidRDefault="00917723" w:rsidP="00917723"/>
    <w:p w14:paraId="7B15CE11" w14:textId="77777777" w:rsidR="00917723" w:rsidRPr="00917723" w:rsidRDefault="00917723" w:rsidP="00917723"/>
    <w:p w14:paraId="0E8F5E1C" w14:textId="77777777" w:rsidR="00917723" w:rsidRPr="00917723" w:rsidRDefault="00917723" w:rsidP="00917723"/>
    <w:p w14:paraId="2D1A1C6F" w14:textId="77777777" w:rsidR="00917723" w:rsidRPr="00917723" w:rsidRDefault="00917723" w:rsidP="00917723"/>
    <w:p w14:paraId="5DC19402" w14:textId="77777777" w:rsidR="00917723" w:rsidRPr="00917723" w:rsidRDefault="00917723" w:rsidP="00917723"/>
    <w:p w14:paraId="6657E7B7" w14:textId="77777777" w:rsidR="00917723" w:rsidRPr="00917723" w:rsidRDefault="00917723" w:rsidP="00917723"/>
    <w:p w14:paraId="55615343" w14:textId="77777777" w:rsidR="00917723" w:rsidRPr="00917723" w:rsidRDefault="00917723" w:rsidP="00917723"/>
    <w:p w14:paraId="11C40DE1" w14:textId="77777777" w:rsidR="00917723" w:rsidRPr="00917723" w:rsidRDefault="00917723" w:rsidP="00917723"/>
    <w:p w14:paraId="295530BB" w14:textId="77777777" w:rsidR="00917723" w:rsidRPr="00917723" w:rsidRDefault="00917723" w:rsidP="00917723"/>
    <w:p w14:paraId="443B2E0E" w14:textId="77777777" w:rsidR="00917723" w:rsidRPr="00917723" w:rsidRDefault="00917723" w:rsidP="00917723"/>
    <w:p w14:paraId="2D62AACD" w14:textId="77777777" w:rsidR="00917723" w:rsidRPr="00917723" w:rsidRDefault="00917723" w:rsidP="00917723"/>
    <w:p w14:paraId="3D3F3A89" w14:textId="77777777" w:rsidR="00917723" w:rsidRPr="00917723" w:rsidRDefault="00917723" w:rsidP="00917723"/>
    <w:sectPr w:rsidR="00917723" w:rsidRPr="00917723" w:rsidSect="00747CDC">
      <w:headerReference w:type="default" r:id="rId12"/>
      <w:footerReference w:type="default" r:id="rId13"/>
      <w:pgSz w:w="11906" w:h="16838"/>
      <w:pgMar w:top="284" w:right="284" w:bottom="284"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6A9993" w14:textId="77777777" w:rsidR="0001653A" w:rsidRDefault="0001653A" w:rsidP="007B3C8D">
      <w:pPr>
        <w:spacing w:after="0" w:line="240" w:lineRule="auto"/>
      </w:pPr>
      <w:r>
        <w:separator/>
      </w:r>
    </w:p>
  </w:endnote>
  <w:endnote w:type="continuationSeparator" w:id="0">
    <w:p w14:paraId="5C55E89B" w14:textId="77777777" w:rsidR="0001653A" w:rsidRDefault="0001653A" w:rsidP="007B3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AE5913" w14:textId="7073599F" w:rsidR="00B74A90" w:rsidRDefault="00000000" w:rsidP="0044262E">
    <w:pPr>
      <w:pStyle w:val="Stopka"/>
      <w:jc w:val="right"/>
    </w:pPr>
    <w:sdt>
      <w:sdtPr>
        <w:alias w:val="Autor"/>
        <w:tag w:val=""/>
        <w:id w:val="-329212775"/>
        <w:dataBinding w:prefixMappings="xmlns:ns0='http://purl.org/dc/elements/1.1/' xmlns:ns1='http://schemas.openxmlformats.org/package/2006/metadata/core-properties' " w:xpath="/ns1:coreProperties[1]/ns0:creator[1]" w:storeItemID="{6C3C8BC8-F283-45AE-878A-BAB7291924A1}"/>
        <w:text/>
      </w:sdtPr>
      <w:sdtContent>
        <w:r w:rsidR="0044262E">
          <w:t>Hubert Michna</w:t>
        </w:r>
      </w:sdtContent>
    </w:sdt>
    <w:r w:rsidR="0044262E">
      <w:t xml:space="preserve">; </w:t>
    </w:r>
    <w:fldSimple w:instr=" FILENAME \* MERGEFORMAT ">
      <w:r w:rsidR="00513359">
        <w:rPr>
          <w:noProof/>
        </w:rPr>
        <w:t>w67259.docx</w:t>
      </w:r>
    </w:fldSimple>
    <w:r w:rsidR="0044262E">
      <w:t xml:space="preserve">; </w:t>
    </w:r>
    <w:sdt>
      <w:sdtPr>
        <w:id w:val="-766000863"/>
        <w:docPartObj>
          <w:docPartGallery w:val="Page Numbers (Bottom of Page)"/>
          <w:docPartUnique/>
        </w:docPartObj>
      </w:sdtPr>
      <w:sdtContent>
        <w:r w:rsidR="0044262E">
          <w:fldChar w:fldCharType="begin"/>
        </w:r>
        <w:r w:rsidR="0044262E">
          <w:instrText>PAGE   \* MERGEFORMAT</w:instrText>
        </w:r>
        <w:r w:rsidR="0044262E">
          <w:fldChar w:fldCharType="separate"/>
        </w:r>
        <w:r w:rsidR="0044262E">
          <w:t>1</w:t>
        </w:r>
        <w:r w:rsidR="0044262E">
          <w:fldChar w:fldCharType="end"/>
        </w:r>
      </w:sdtContent>
    </w:sdt>
  </w:p>
  <w:p w14:paraId="6E9C0711" w14:textId="77777777" w:rsidR="007B3C8D" w:rsidRDefault="007B3C8D" w:rsidP="00B74A9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533880" w14:textId="77777777" w:rsidR="0001653A" w:rsidRDefault="0001653A" w:rsidP="007B3C8D">
      <w:pPr>
        <w:spacing w:after="0" w:line="240" w:lineRule="auto"/>
      </w:pPr>
      <w:r>
        <w:separator/>
      </w:r>
    </w:p>
  </w:footnote>
  <w:footnote w:type="continuationSeparator" w:id="0">
    <w:p w14:paraId="2531B716" w14:textId="77777777" w:rsidR="0001653A" w:rsidRDefault="0001653A" w:rsidP="007B3C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5358A" w14:textId="77777777" w:rsidR="0044262E" w:rsidRDefault="00917723">
    <w:pPr>
      <w:pStyle w:val="Nagwek"/>
    </w:pPr>
    <w:r>
      <w:rPr>
        <w:noProof/>
      </w:rPr>
      <mc:AlternateContent>
        <mc:Choice Requires="wps">
          <w:drawing>
            <wp:anchor distT="0" distB="0" distL="114300" distR="114300" simplePos="0" relativeHeight="251676672" behindDoc="1" locked="0" layoutInCell="1" allowOverlap="1" wp14:anchorId="1133E06F" wp14:editId="0E35CA55">
              <wp:simplePos x="6273546" y="343814"/>
              <wp:positionH relativeFrom="margin">
                <wp:align>left</wp:align>
              </wp:positionH>
              <wp:positionV relativeFrom="margin">
                <wp:align>bottom</wp:align>
              </wp:positionV>
              <wp:extent cx="90000" cy="90000"/>
              <wp:effectExtent l="0" t="19050" r="43815" b="24765"/>
              <wp:wrapNone/>
              <wp:docPr id="1944910755" name="Trójkąt prostokątny 2"/>
              <wp:cNvGraphicFramePr/>
              <a:graphic xmlns:a="http://schemas.openxmlformats.org/drawingml/2006/main">
                <a:graphicData uri="http://schemas.microsoft.com/office/word/2010/wordprocessingShape">
                  <wps:wsp>
                    <wps:cNvSpPr/>
                    <wps:spPr>
                      <a:xfrm rot="10800000" flipH="1" flipV="1">
                        <a:off x="0" y="0"/>
                        <a:ext cx="90000" cy="90000"/>
                      </a:xfrm>
                      <a:prstGeom prst="rtTriangle">
                        <a:avLst/>
                      </a:prstGeom>
                      <a:solidFill>
                        <a:schemeClr val="bg1"/>
                      </a:solid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BA0799" id="_x0000_t6" coordsize="21600,21600" o:spt="6" path="m,l,21600r21600,xe">
              <v:stroke joinstyle="miter"/>
              <v:path gradientshapeok="t" o:connecttype="custom" o:connectlocs="0,0;0,10800;0,21600;10800,21600;21600,21600;10800,10800" textboxrect="1800,12600,12600,19800"/>
            </v:shapetype>
            <v:shape id="Trójkąt prostokątny 2" o:spid="_x0000_s1026" type="#_x0000_t6" style="position:absolute;margin-left:0;margin-top:0;width:7.1pt;height:7.1pt;rotation:180;flip:x y;z-index:-251639808;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" fillcolor="white [3212]" strokecolor="#747070 [1614]" strokeweight="1pt">
              <w10:wrap anchorx="margin" anchory="margin"/>
            </v:shape>
          </w:pict>
        </mc:Fallback>
      </mc:AlternateContent>
    </w:r>
    <w:r>
      <w:rPr>
        <w:noProof/>
      </w:rPr>
      <mc:AlternateContent>
        <mc:Choice Requires="wps">
          <w:drawing>
            <wp:anchor distT="0" distB="0" distL="114300" distR="114300" simplePos="0" relativeHeight="251674624" behindDoc="1" locked="0" layoutInCell="1" allowOverlap="1" wp14:anchorId="409FE7B6" wp14:editId="5188F9DF">
              <wp:simplePos x="6934810" y="438912"/>
              <wp:positionH relativeFrom="margin">
                <wp:align>right</wp:align>
              </wp:positionH>
              <wp:positionV relativeFrom="margin">
                <wp:align>top</wp:align>
              </wp:positionV>
              <wp:extent cx="90000" cy="90000"/>
              <wp:effectExtent l="19050" t="0" r="24765" b="43815"/>
              <wp:wrapNone/>
              <wp:docPr id="2064834252" name="Trójkąt prostokątny 2"/>
              <wp:cNvGraphicFramePr/>
              <a:graphic xmlns:a="http://schemas.openxmlformats.org/drawingml/2006/main">
                <a:graphicData uri="http://schemas.microsoft.com/office/word/2010/wordprocessingShape">
                  <wps:wsp>
                    <wps:cNvSpPr/>
                    <wps:spPr>
                      <a:xfrm rot="5400000" flipV="1">
                        <a:off x="0" y="0"/>
                        <a:ext cx="90000" cy="90000"/>
                      </a:xfrm>
                      <a:prstGeom prst="rtTriangle">
                        <a:avLst/>
                      </a:prstGeom>
                      <a:solidFill>
                        <a:schemeClr val="bg1"/>
                      </a:solid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8D2D6" id="Trójkąt prostokątny 2" o:spid="_x0000_s1026" type="#_x0000_t6" style="position:absolute;margin-left:-44.1pt;margin-top:0;width:7.1pt;height:7.1pt;rotation:-90;flip:y;z-index:-251641856;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" fillcolor="white [3212]" strokecolor="#747070 [1614]" strokeweight="1pt">
              <w10:wrap anchorx="margin" anchory="margin"/>
            </v:shape>
          </w:pict>
        </mc:Fallback>
      </mc:AlternateContent>
    </w:r>
    <w:r w:rsidR="0044262E">
      <w:rPr>
        <w:noProof/>
      </w:rPr>
      <mc:AlternateContent>
        <mc:Choice Requires="wps">
          <w:drawing>
            <wp:anchor distT="0" distB="0" distL="114300" distR="114300" simplePos="0" relativeHeight="251668480" behindDoc="1" locked="0" layoutInCell="1" allowOverlap="1" wp14:anchorId="0EE6C82A" wp14:editId="4699B92A">
              <wp:simplePos x="0" y="0"/>
              <wp:positionH relativeFrom="margin">
                <wp:align>left</wp:align>
              </wp:positionH>
              <wp:positionV relativeFrom="margin">
                <wp:align>top</wp:align>
              </wp:positionV>
              <wp:extent cx="90000" cy="90000"/>
              <wp:effectExtent l="0" t="0" r="43815" b="43815"/>
              <wp:wrapNone/>
              <wp:docPr id="2116069891" name="Trójkąt prostokątny 2"/>
              <wp:cNvGraphicFramePr/>
              <a:graphic xmlns:a="http://schemas.openxmlformats.org/drawingml/2006/main">
                <a:graphicData uri="http://schemas.microsoft.com/office/word/2010/wordprocessingShape">
                  <wps:wsp>
                    <wps:cNvSpPr/>
                    <wps:spPr>
                      <a:xfrm flipV="1">
                        <a:off x="0" y="0"/>
                        <a:ext cx="90000" cy="90000"/>
                      </a:xfrm>
                      <a:prstGeom prst="rtTriangle">
                        <a:avLst/>
                      </a:prstGeom>
                      <a:solidFill>
                        <a:schemeClr val="bg1"/>
                      </a:solidFill>
                      <a:ln>
                        <a:solidFill>
                          <a:schemeClr val="bg2">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EC0676" id="Trójkąt prostokątny 2" o:spid="_x0000_s1026" type="#_x0000_t6" style="position:absolute;margin-left:0;margin-top:0;width:7.1pt;height:7.1pt;flip:y;z-index:-251648000;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" fillcolor="white [3212]" strokecolor="#747070 [1614]" strokeweight="1pt">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8D656B"/>
    <w:multiLevelType w:val="hybridMultilevel"/>
    <w:tmpl w:val="1E6677B2"/>
    <w:lvl w:ilvl="0" w:tplc="69D23A9E">
      <w:start w:val="22"/>
      <w:numFmt w:val="bullet"/>
      <w:lvlText w:val=""/>
      <w:lvlJc w:val="left"/>
      <w:pPr>
        <w:ind w:left="720" w:hanging="360"/>
      </w:pPr>
      <w:rPr>
        <w:rFonts w:ascii="Symbol" w:eastAsiaTheme="minorHAnsi" w:hAnsi="Symbol"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948464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56A"/>
    <w:rsid w:val="00012E55"/>
    <w:rsid w:val="0001653A"/>
    <w:rsid w:val="00070EC6"/>
    <w:rsid w:val="00093A78"/>
    <w:rsid w:val="000D2715"/>
    <w:rsid w:val="000D782A"/>
    <w:rsid w:val="001251B5"/>
    <w:rsid w:val="00154008"/>
    <w:rsid w:val="00157E7D"/>
    <w:rsid w:val="001773F1"/>
    <w:rsid w:val="001F4CB9"/>
    <w:rsid w:val="001F545C"/>
    <w:rsid w:val="0020046E"/>
    <w:rsid w:val="00213141"/>
    <w:rsid w:val="00213428"/>
    <w:rsid w:val="002A0451"/>
    <w:rsid w:val="002E5088"/>
    <w:rsid w:val="003335AE"/>
    <w:rsid w:val="00372700"/>
    <w:rsid w:val="003C556A"/>
    <w:rsid w:val="00403E69"/>
    <w:rsid w:val="0042659F"/>
    <w:rsid w:val="0044262E"/>
    <w:rsid w:val="004772E9"/>
    <w:rsid w:val="004B14FA"/>
    <w:rsid w:val="004F5B6B"/>
    <w:rsid w:val="004F73DA"/>
    <w:rsid w:val="005067BB"/>
    <w:rsid w:val="00513359"/>
    <w:rsid w:val="00523811"/>
    <w:rsid w:val="005257C2"/>
    <w:rsid w:val="005444BF"/>
    <w:rsid w:val="00545B5B"/>
    <w:rsid w:val="00546C0F"/>
    <w:rsid w:val="00563A49"/>
    <w:rsid w:val="00577C75"/>
    <w:rsid w:val="005E3503"/>
    <w:rsid w:val="005E499A"/>
    <w:rsid w:val="006263C6"/>
    <w:rsid w:val="006923E4"/>
    <w:rsid w:val="006A2067"/>
    <w:rsid w:val="006A64EA"/>
    <w:rsid w:val="006B26D4"/>
    <w:rsid w:val="006D56A5"/>
    <w:rsid w:val="006D674D"/>
    <w:rsid w:val="006F7C6B"/>
    <w:rsid w:val="00747CDC"/>
    <w:rsid w:val="007B3C8D"/>
    <w:rsid w:val="007C0650"/>
    <w:rsid w:val="00812552"/>
    <w:rsid w:val="00817620"/>
    <w:rsid w:val="00894B2A"/>
    <w:rsid w:val="008A7157"/>
    <w:rsid w:val="0091585F"/>
    <w:rsid w:val="00917723"/>
    <w:rsid w:val="009B573E"/>
    <w:rsid w:val="009B69C2"/>
    <w:rsid w:val="009C206B"/>
    <w:rsid w:val="009C28C1"/>
    <w:rsid w:val="00A9633A"/>
    <w:rsid w:val="00AC4881"/>
    <w:rsid w:val="00AF7646"/>
    <w:rsid w:val="00B4719E"/>
    <w:rsid w:val="00B73F5B"/>
    <w:rsid w:val="00B74A90"/>
    <w:rsid w:val="00BA3D41"/>
    <w:rsid w:val="00BC0A68"/>
    <w:rsid w:val="00C21418"/>
    <w:rsid w:val="00CB6C9B"/>
    <w:rsid w:val="00CD2697"/>
    <w:rsid w:val="00D03700"/>
    <w:rsid w:val="00D319C4"/>
    <w:rsid w:val="00D65D67"/>
    <w:rsid w:val="00E178C5"/>
    <w:rsid w:val="00E65367"/>
    <w:rsid w:val="00F2723B"/>
    <w:rsid w:val="00F41CE7"/>
    <w:rsid w:val="00F455B4"/>
    <w:rsid w:val="00FC610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7F0396"/>
  <w15:chartTrackingRefBased/>
  <w15:docId w15:val="{C8401FDD-59DF-459F-A729-CEAD9E41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7B3C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3C55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8125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B3C8D"/>
    <w:rPr>
      <w:rFonts w:asciiTheme="majorHAnsi" w:eastAsiaTheme="majorEastAsia" w:hAnsiTheme="majorHAnsi" w:cstheme="majorBidi"/>
      <w:color w:val="2F5496" w:themeColor="accent1" w:themeShade="BF"/>
      <w:sz w:val="32"/>
      <w:szCs w:val="32"/>
    </w:rPr>
  </w:style>
  <w:style w:type="paragraph" w:styleId="Nagwek">
    <w:name w:val="header"/>
    <w:basedOn w:val="Normalny"/>
    <w:link w:val="NagwekZnak"/>
    <w:uiPriority w:val="99"/>
    <w:unhideWhenUsed/>
    <w:rsid w:val="007B3C8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B3C8D"/>
  </w:style>
  <w:style w:type="paragraph" w:styleId="Stopka">
    <w:name w:val="footer"/>
    <w:basedOn w:val="Normalny"/>
    <w:link w:val="StopkaZnak"/>
    <w:uiPriority w:val="99"/>
    <w:unhideWhenUsed/>
    <w:rsid w:val="007B3C8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B3C8D"/>
  </w:style>
  <w:style w:type="table" w:styleId="Tabela-Siatka">
    <w:name w:val="Table Grid"/>
    <w:basedOn w:val="Standardowy"/>
    <w:uiPriority w:val="39"/>
    <w:rsid w:val="007B3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4akcent5">
    <w:name w:val="Grid Table 4 Accent 5"/>
    <w:basedOn w:val="Standardowy"/>
    <w:uiPriority w:val="49"/>
    <w:rsid w:val="007B3C8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Tekstzastpczy">
    <w:name w:val="Placeholder Text"/>
    <w:basedOn w:val="Domylnaczcionkaakapitu"/>
    <w:uiPriority w:val="99"/>
    <w:semiHidden/>
    <w:rsid w:val="009B573E"/>
    <w:rPr>
      <w:color w:val="808080"/>
    </w:rPr>
  </w:style>
  <w:style w:type="paragraph" w:styleId="Podtytu">
    <w:name w:val="Subtitle"/>
    <w:basedOn w:val="Normalny"/>
    <w:next w:val="Normalny"/>
    <w:link w:val="PodtytuZnak"/>
    <w:uiPriority w:val="11"/>
    <w:qFormat/>
    <w:rsid w:val="0042659F"/>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42659F"/>
    <w:rPr>
      <w:rFonts w:eastAsiaTheme="minorEastAsia"/>
      <w:color w:val="5A5A5A" w:themeColor="text1" w:themeTint="A5"/>
      <w:spacing w:val="15"/>
    </w:rPr>
  </w:style>
  <w:style w:type="character" w:customStyle="1" w:styleId="FragmentKoduZnak">
    <w:name w:val="Fragment Kodu Znak"/>
    <w:basedOn w:val="Domylnaczcionkaakapitu"/>
    <w:link w:val="FragmentKodu"/>
    <w:locked/>
    <w:rsid w:val="005257C2"/>
    <w:rPr>
      <w:rFonts w:ascii="Consolas" w:hAnsi="Consolas"/>
      <w:noProof/>
    </w:rPr>
  </w:style>
  <w:style w:type="paragraph" w:customStyle="1" w:styleId="FragmentKodu">
    <w:name w:val="Fragment Kodu"/>
    <w:basedOn w:val="Normalny"/>
    <w:link w:val="FragmentKoduZnak"/>
    <w:qFormat/>
    <w:rsid w:val="005257C2"/>
    <w:pPr>
      <w:spacing w:after="0" w:line="256" w:lineRule="auto"/>
    </w:pPr>
    <w:rPr>
      <w:rFonts w:ascii="Consolas" w:hAnsi="Consolas"/>
      <w:noProof/>
    </w:rPr>
  </w:style>
  <w:style w:type="paragraph" w:styleId="Bezodstpw">
    <w:name w:val="No Spacing"/>
    <w:uiPriority w:val="1"/>
    <w:qFormat/>
    <w:rsid w:val="00917723"/>
    <w:pPr>
      <w:spacing w:after="0" w:line="240" w:lineRule="auto"/>
    </w:pPr>
  </w:style>
  <w:style w:type="character" w:customStyle="1" w:styleId="Nagwek2Znak">
    <w:name w:val="Nagłówek 2 Znak"/>
    <w:basedOn w:val="Domylnaczcionkaakapitu"/>
    <w:link w:val="Nagwek2"/>
    <w:uiPriority w:val="9"/>
    <w:rsid w:val="003C556A"/>
    <w:rPr>
      <w:rFonts w:asciiTheme="majorHAnsi" w:eastAsiaTheme="majorEastAsia" w:hAnsiTheme="majorHAnsi" w:cstheme="majorBidi"/>
      <w:color w:val="2F5496" w:themeColor="accent1" w:themeShade="BF"/>
      <w:sz w:val="26"/>
      <w:szCs w:val="26"/>
    </w:rPr>
  </w:style>
  <w:style w:type="paragraph" w:styleId="Legenda">
    <w:name w:val="caption"/>
    <w:basedOn w:val="Normalny"/>
    <w:next w:val="Normalny"/>
    <w:uiPriority w:val="35"/>
    <w:unhideWhenUsed/>
    <w:qFormat/>
    <w:rsid w:val="003C556A"/>
    <w:pPr>
      <w:spacing w:after="200" w:line="240" w:lineRule="auto"/>
    </w:pPr>
    <w:rPr>
      <w:i/>
      <w:iCs/>
      <w:color w:val="44546A" w:themeColor="text2"/>
      <w:sz w:val="18"/>
      <w:szCs w:val="18"/>
    </w:rPr>
  </w:style>
  <w:style w:type="paragraph" w:styleId="Akapitzlist">
    <w:name w:val="List Paragraph"/>
    <w:basedOn w:val="Normalny"/>
    <w:uiPriority w:val="34"/>
    <w:qFormat/>
    <w:rsid w:val="003C556A"/>
    <w:pPr>
      <w:ind w:left="720"/>
      <w:contextualSpacing/>
    </w:pPr>
  </w:style>
  <w:style w:type="character" w:customStyle="1" w:styleId="Nagwek3Znak">
    <w:name w:val="Nagłówek 3 Znak"/>
    <w:basedOn w:val="Domylnaczcionkaakapitu"/>
    <w:link w:val="Nagwek3"/>
    <w:uiPriority w:val="9"/>
    <w:rsid w:val="00812552"/>
    <w:rPr>
      <w:rFonts w:asciiTheme="majorHAnsi" w:eastAsiaTheme="majorEastAsia" w:hAnsiTheme="majorHAnsi" w:cstheme="majorBidi"/>
      <w:color w:val="1F3763" w:themeColor="accent1" w:themeShade="7F"/>
      <w:sz w:val="24"/>
      <w:szCs w:val="24"/>
    </w:rPr>
  </w:style>
  <w:style w:type="paragraph" w:styleId="Nagwekspisutreci">
    <w:name w:val="TOC Heading"/>
    <w:basedOn w:val="Nagwek1"/>
    <w:next w:val="Normalny"/>
    <w:uiPriority w:val="39"/>
    <w:unhideWhenUsed/>
    <w:qFormat/>
    <w:rsid w:val="00A9633A"/>
    <w:pPr>
      <w:outlineLvl w:val="9"/>
    </w:pPr>
    <w:rPr>
      <w:lang w:eastAsia="pl-PL"/>
    </w:rPr>
  </w:style>
  <w:style w:type="paragraph" w:styleId="Spistreci1">
    <w:name w:val="toc 1"/>
    <w:basedOn w:val="Normalny"/>
    <w:next w:val="Normalny"/>
    <w:autoRedefine/>
    <w:uiPriority w:val="39"/>
    <w:unhideWhenUsed/>
    <w:rsid w:val="00A9633A"/>
    <w:pPr>
      <w:spacing w:after="100"/>
    </w:pPr>
  </w:style>
  <w:style w:type="paragraph" w:styleId="Spistreci2">
    <w:name w:val="toc 2"/>
    <w:basedOn w:val="Normalny"/>
    <w:next w:val="Normalny"/>
    <w:autoRedefine/>
    <w:uiPriority w:val="39"/>
    <w:unhideWhenUsed/>
    <w:rsid w:val="00A9633A"/>
    <w:pPr>
      <w:spacing w:after="100"/>
      <w:ind w:left="220"/>
    </w:pPr>
  </w:style>
  <w:style w:type="paragraph" w:styleId="Spistreci3">
    <w:name w:val="toc 3"/>
    <w:basedOn w:val="Normalny"/>
    <w:next w:val="Normalny"/>
    <w:autoRedefine/>
    <w:uiPriority w:val="39"/>
    <w:unhideWhenUsed/>
    <w:rsid w:val="00A9633A"/>
    <w:pPr>
      <w:spacing w:after="100"/>
      <w:ind w:left="440"/>
    </w:pPr>
  </w:style>
  <w:style w:type="character" w:styleId="Hipercze">
    <w:name w:val="Hyperlink"/>
    <w:basedOn w:val="Domylnaczcionkaakapitu"/>
    <w:uiPriority w:val="99"/>
    <w:unhideWhenUsed/>
    <w:rsid w:val="00A9633A"/>
    <w:rPr>
      <w:color w:val="0563C1" w:themeColor="hyperlink"/>
      <w:u w:val="single"/>
    </w:rPr>
  </w:style>
  <w:style w:type="paragraph" w:styleId="Tytu">
    <w:name w:val="Title"/>
    <w:basedOn w:val="Normalny"/>
    <w:next w:val="Normalny"/>
    <w:link w:val="TytuZnak"/>
    <w:uiPriority w:val="10"/>
    <w:qFormat/>
    <w:rsid w:val="00A963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A9633A"/>
    <w:rPr>
      <w:rFonts w:asciiTheme="majorHAnsi" w:eastAsiaTheme="majorEastAsia" w:hAnsiTheme="majorHAnsi" w:cstheme="majorBidi"/>
      <w:spacing w:val="-10"/>
      <w:kern w:val="28"/>
      <w:sz w:val="56"/>
      <w:szCs w:val="56"/>
    </w:rPr>
  </w:style>
  <w:style w:type="paragraph" w:styleId="Tekstprzypisukocowego">
    <w:name w:val="endnote text"/>
    <w:basedOn w:val="Normalny"/>
    <w:link w:val="TekstprzypisukocowegoZnak"/>
    <w:uiPriority w:val="99"/>
    <w:semiHidden/>
    <w:unhideWhenUsed/>
    <w:rsid w:val="006923E4"/>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6923E4"/>
    <w:rPr>
      <w:sz w:val="20"/>
      <w:szCs w:val="20"/>
    </w:rPr>
  </w:style>
  <w:style w:type="character" w:styleId="Odwoanieprzypisukocowego">
    <w:name w:val="endnote reference"/>
    <w:basedOn w:val="Domylnaczcionkaakapitu"/>
    <w:uiPriority w:val="99"/>
    <w:semiHidden/>
    <w:unhideWhenUsed/>
    <w:rsid w:val="006923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499271">
      <w:bodyDiv w:val="1"/>
      <w:marLeft w:val="0"/>
      <w:marRight w:val="0"/>
      <w:marTop w:val="0"/>
      <w:marBottom w:val="0"/>
      <w:divBdr>
        <w:top w:val="none" w:sz="0" w:space="0" w:color="auto"/>
        <w:left w:val="none" w:sz="0" w:space="0" w:color="auto"/>
        <w:bottom w:val="none" w:sz="0" w:space="0" w:color="auto"/>
        <w:right w:val="none" w:sz="0" w:space="0" w:color="auto"/>
      </w:divBdr>
      <w:divsChild>
        <w:div w:id="375351384">
          <w:marLeft w:val="0"/>
          <w:marRight w:val="0"/>
          <w:marTop w:val="0"/>
          <w:marBottom w:val="0"/>
          <w:divBdr>
            <w:top w:val="none" w:sz="0" w:space="0" w:color="auto"/>
            <w:left w:val="none" w:sz="0" w:space="0" w:color="auto"/>
            <w:bottom w:val="none" w:sz="0" w:space="0" w:color="auto"/>
            <w:right w:val="none" w:sz="0" w:space="0" w:color="auto"/>
          </w:divBdr>
          <w:divsChild>
            <w:div w:id="170933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60319">
      <w:bodyDiv w:val="1"/>
      <w:marLeft w:val="0"/>
      <w:marRight w:val="0"/>
      <w:marTop w:val="0"/>
      <w:marBottom w:val="0"/>
      <w:divBdr>
        <w:top w:val="none" w:sz="0" w:space="0" w:color="auto"/>
        <w:left w:val="none" w:sz="0" w:space="0" w:color="auto"/>
        <w:bottom w:val="none" w:sz="0" w:space="0" w:color="auto"/>
        <w:right w:val="none" w:sz="0" w:space="0" w:color="auto"/>
      </w:divBdr>
      <w:divsChild>
        <w:div w:id="709837810">
          <w:marLeft w:val="0"/>
          <w:marRight w:val="0"/>
          <w:marTop w:val="0"/>
          <w:marBottom w:val="0"/>
          <w:divBdr>
            <w:top w:val="none" w:sz="0" w:space="0" w:color="auto"/>
            <w:left w:val="none" w:sz="0" w:space="0" w:color="auto"/>
            <w:bottom w:val="none" w:sz="0" w:space="0" w:color="auto"/>
            <w:right w:val="none" w:sz="0" w:space="0" w:color="auto"/>
          </w:divBdr>
          <w:divsChild>
            <w:div w:id="17682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0674">
      <w:bodyDiv w:val="1"/>
      <w:marLeft w:val="0"/>
      <w:marRight w:val="0"/>
      <w:marTop w:val="0"/>
      <w:marBottom w:val="0"/>
      <w:divBdr>
        <w:top w:val="none" w:sz="0" w:space="0" w:color="auto"/>
        <w:left w:val="none" w:sz="0" w:space="0" w:color="auto"/>
        <w:bottom w:val="none" w:sz="0" w:space="0" w:color="auto"/>
        <w:right w:val="none" w:sz="0" w:space="0" w:color="auto"/>
      </w:divBdr>
      <w:divsChild>
        <w:div w:id="1085806682">
          <w:marLeft w:val="0"/>
          <w:marRight w:val="0"/>
          <w:marTop w:val="0"/>
          <w:marBottom w:val="0"/>
          <w:divBdr>
            <w:top w:val="none" w:sz="0" w:space="0" w:color="auto"/>
            <w:left w:val="none" w:sz="0" w:space="0" w:color="auto"/>
            <w:bottom w:val="none" w:sz="0" w:space="0" w:color="auto"/>
            <w:right w:val="none" w:sz="0" w:space="0" w:color="auto"/>
          </w:divBdr>
          <w:divsChild>
            <w:div w:id="19149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7116">
      <w:bodyDiv w:val="1"/>
      <w:marLeft w:val="0"/>
      <w:marRight w:val="0"/>
      <w:marTop w:val="0"/>
      <w:marBottom w:val="0"/>
      <w:divBdr>
        <w:top w:val="none" w:sz="0" w:space="0" w:color="auto"/>
        <w:left w:val="none" w:sz="0" w:space="0" w:color="auto"/>
        <w:bottom w:val="none" w:sz="0" w:space="0" w:color="auto"/>
        <w:right w:val="none" w:sz="0" w:space="0" w:color="auto"/>
      </w:divBdr>
    </w:div>
    <w:div w:id="1615819932">
      <w:bodyDiv w:val="1"/>
      <w:marLeft w:val="0"/>
      <w:marRight w:val="0"/>
      <w:marTop w:val="0"/>
      <w:marBottom w:val="0"/>
      <w:divBdr>
        <w:top w:val="none" w:sz="0" w:space="0" w:color="auto"/>
        <w:left w:val="none" w:sz="0" w:space="0" w:color="auto"/>
        <w:bottom w:val="none" w:sz="0" w:space="0" w:color="auto"/>
        <w:right w:val="none" w:sz="0" w:space="0" w:color="auto"/>
      </w:divBdr>
      <w:divsChild>
        <w:div w:id="890924592">
          <w:marLeft w:val="0"/>
          <w:marRight w:val="0"/>
          <w:marTop w:val="0"/>
          <w:marBottom w:val="0"/>
          <w:divBdr>
            <w:top w:val="none" w:sz="0" w:space="0" w:color="auto"/>
            <w:left w:val="none" w:sz="0" w:space="0" w:color="auto"/>
            <w:bottom w:val="none" w:sz="0" w:space="0" w:color="auto"/>
            <w:right w:val="none" w:sz="0" w:space="0" w:color="auto"/>
          </w:divBdr>
          <w:divsChild>
            <w:div w:id="149179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341816">
      <w:bodyDiv w:val="1"/>
      <w:marLeft w:val="0"/>
      <w:marRight w:val="0"/>
      <w:marTop w:val="0"/>
      <w:marBottom w:val="0"/>
      <w:divBdr>
        <w:top w:val="none" w:sz="0" w:space="0" w:color="auto"/>
        <w:left w:val="none" w:sz="0" w:space="0" w:color="auto"/>
        <w:bottom w:val="none" w:sz="0" w:space="0" w:color="auto"/>
        <w:right w:val="none" w:sz="0" w:space="0" w:color="auto"/>
      </w:divBdr>
      <w:divsChild>
        <w:div w:id="931473370">
          <w:marLeft w:val="0"/>
          <w:marRight w:val="0"/>
          <w:marTop w:val="0"/>
          <w:marBottom w:val="0"/>
          <w:divBdr>
            <w:top w:val="none" w:sz="0" w:space="0" w:color="auto"/>
            <w:left w:val="none" w:sz="0" w:space="0" w:color="auto"/>
            <w:bottom w:val="none" w:sz="0" w:space="0" w:color="auto"/>
            <w:right w:val="none" w:sz="0" w:space="0" w:color="auto"/>
          </w:divBdr>
          <w:divsChild>
            <w:div w:id="15436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78685">
      <w:bodyDiv w:val="1"/>
      <w:marLeft w:val="0"/>
      <w:marRight w:val="0"/>
      <w:marTop w:val="0"/>
      <w:marBottom w:val="0"/>
      <w:divBdr>
        <w:top w:val="none" w:sz="0" w:space="0" w:color="auto"/>
        <w:left w:val="none" w:sz="0" w:space="0" w:color="auto"/>
        <w:bottom w:val="none" w:sz="0" w:space="0" w:color="auto"/>
        <w:right w:val="none" w:sz="0" w:space="0" w:color="auto"/>
      </w:divBdr>
      <w:divsChild>
        <w:div w:id="1262565570">
          <w:marLeft w:val="0"/>
          <w:marRight w:val="0"/>
          <w:marTop w:val="0"/>
          <w:marBottom w:val="0"/>
          <w:divBdr>
            <w:top w:val="none" w:sz="0" w:space="0" w:color="auto"/>
            <w:left w:val="none" w:sz="0" w:space="0" w:color="auto"/>
            <w:bottom w:val="none" w:sz="0" w:space="0" w:color="auto"/>
            <w:right w:val="none" w:sz="0" w:space="0" w:color="auto"/>
          </w:divBdr>
          <w:divsChild>
            <w:div w:id="95043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81667">
      <w:bodyDiv w:val="1"/>
      <w:marLeft w:val="0"/>
      <w:marRight w:val="0"/>
      <w:marTop w:val="0"/>
      <w:marBottom w:val="0"/>
      <w:divBdr>
        <w:top w:val="none" w:sz="0" w:space="0" w:color="auto"/>
        <w:left w:val="none" w:sz="0" w:space="0" w:color="auto"/>
        <w:bottom w:val="none" w:sz="0" w:space="0" w:color="auto"/>
        <w:right w:val="none" w:sz="0" w:space="0" w:color="auto"/>
      </w:divBdr>
      <w:divsChild>
        <w:div w:id="1238325941">
          <w:marLeft w:val="0"/>
          <w:marRight w:val="0"/>
          <w:marTop w:val="0"/>
          <w:marBottom w:val="0"/>
          <w:divBdr>
            <w:top w:val="none" w:sz="0" w:space="0" w:color="auto"/>
            <w:left w:val="none" w:sz="0" w:space="0" w:color="auto"/>
            <w:bottom w:val="none" w:sz="0" w:space="0" w:color="auto"/>
            <w:right w:val="none" w:sz="0" w:space="0" w:color="auto"/>
          </w:divBdr>
          <w:divsChild>
            <w:div w:id="214541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bsi\Documents\Niestandardowe%20szablony%20pakietu%20Office\Hubsik_Template_v3.dotx"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459FC-F1AC-4FC5-9031-092AF1F4F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Hubsik_Template_v3.dotx</Template>
  <TotalTime>107</TotalTime>
  <Pages>1</Pages>
  <Words>684</Words>
  <Characters>4107</Characters>
  <Application>Microsoft Office Word</Application>
  <DocSecurity>0</DocSecurity>
  <Lines>34</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Hubert Michna</dc:creator>
  <cp:keywords/>
  <dc:description/>
  <cp:lastModifiedBy>Hubert Michna</cp:lastModifiedBy>
  <cp:revision>10</cp:revision>
  <cp:lastPrinted>2024-02-03T20:20:00Z</cp:lastPrinted>
  <dcterms:created xsi:type="dcterms:W3CDTF">2025-06-24T18:00:00Z</dcterms:created>
  <dcterms:modified xsi:type="dcterms:W3CDTF">2025-06-24T20:16:00Z</dcterms:modified>
</cp:coreProperties>
</file>